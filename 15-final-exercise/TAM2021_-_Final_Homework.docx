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43E07" w:rsidP="00800F93" w:rsidRDefault="00343E07" w14:paraId="3FC90926" w14:textId="77777777">
      <w:pPr>
        <w:pStyle w:val="BodyText"/>
      </w:pPr>
    </w:p>
    <w:p w:rsidR="00343E07" w:rsidP="00800F93" w:rsidRDefault="00343E07" w14:paraId="1E70C58F" w14:textId="77777777">
      <w:pPr>
        <w:pStyle w:val="BodyText"/>
      </w:pPr>
    </w:p>
    <w:p w:rsidR="00343E07" w:rsidP="00800F93" w:rsidRDefault="004F24F4" w14:paraId="6757AEC0" w14:textId="77777777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190AB662" wp14:editId="4B038B44">
            <wp:simplePos x="0" y="0"/>
            <wp:positionH relativeFrom="column">
              <wp:posOffset>-309017</wp:posOffset>
            </wp:positionH>
            <wp:positionV relativeFrom="page">
              <wp:posOffset>1415720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E07" w:rsidP="00800F93" w:rsidRDefault="00343E07" w14:paraId="29D7F79C" w14:textId="77777777">
      <w:pPr>
        <w:pStyle w:val="BodyText"/>
      </w:pPr>
    </w:p>
    <w:p w:rsidR="00343E07" w:rsidP="00800F93" w:rsidRDefault="00343E07" w14:paraId="5D42D8D0" w14:textId="77777777">
      <w:pPr>
        <w:pStyle w:val="BodyText"/>
      </w:pPr>
    </w:p>
    <w:p w:rsidR="00343E07" w:rsidP="00800F93" w:rsidRDefault="00343E07" w14:paraId="04043D53" w14:textId="4E784845">
      <w:pPr>
        <w:pStyle w:val="BodyText"/>
      </w:pPr>
    </w:p>
    <w:tbl>
      <w:tblPr>
        <w:tblpPr w:leftFromText="180" w:rightFromText="180" w:vertAnchor="text" w:horzAnchor="margin" w:tblpX="-567" w:tblpY="182"/>
        <w:tblW w:w="9771" w:type="dxa"/>
        <w:tblLook w:val="01E0" w:firstRow="1" w:lastRow="1" w:firstColumn="1" w:lastColumn="1" w:noHBand="0" w:noVBand="0"/>
      </w:tblPr>
      <w:tblGrid>
        <w:gridCol w:w="9771"/>
      </w:tblGrid>
      <w:tr w:rsidRPr="00114D08" w:rsidR="004F24F4" w:rsidTr="004F24F4" w14:paraId="1A3E089B" w14:textId="77777777">
        <w:trPr>
          <w:trHeight w:val="1598"/>
        </w:trPr>
        <w:tc>
          <w:tcPr>
            <w:tcW w:w="9771" w:type="dxa"/>
          </w:tcPr>
          <w:p w:rsidRPr="00DD2658" w:rsidR="004F24F4" w:rsidP="00DD2658" w:rsidRDefault="00F6752E" w14:paraId="7BDAF6E1" w14:textId="498C7FA0">
            <w:pPr>
              <w:pStyle w:val="Title"/>
              <w:framePr w:hSpace="0" w:wrap="auto" w:hAnchor="text" w:vAnchor="margin" w:xAlign="left" w:yAlign="inline"/>
              <w:rPr>
                <w:rFonts w:ascii="Times New Roman" w:hAnsi="Times New Roman"/>
              </w:rPr>
            </w:pPr>
            <w:bookmarkStart w:name="_Toc19096447" w:id="0"/>
            <w:bookmarkStart w:name="_Toc19788542" w:id="1"/>
            <w:bookmarkStart w:name="_Toc90049521" w:id="2"/>
            <w:r>
              <w:t>Test Automation Mentoring</w:t>
            </w:r>
            <w:bookmarkEnd w:id="0"/>
            <w:bookmarkEnd w:id="1"/>
            <w:bookmarkEnd w:id="2"/>
          </w:p>
        </w:tc>
      </w:tr>
      <w:tr w:rsidRPr="00FA59D0" w:rsidR="004F24F4" w:rsidTr="004F24F4" w14:paraId="2DA2F36E" w14:textId="77777777">
        <w:trPr>
          <w:trHeight w:val="4338"/>
        </w:trPr>
        <w:tc>
          <w:tcPr>
            <w:tcW w:w="9771" w:type="dxa"/>
          </w:tcPr>
          <w:p w:rsidRPr="0084749C" w:rsidR="004F24F4" w:rsidP="0084749C" w:rsidRDefault="003E0580" w14:paraId="58DCE751" w14:textId="04D031F4">
            <w:pPr>
              <w:pStyle w:val="ProjectName"/>
              <w:framePr w:hSpace="0" w:wrap="auto" w:hAnchor="text" w:vAnchor="margin" w:xAlign="left" w:yAlign="inline"/>
            </w:pPr>
            <w:r w:rsidRPr="0084749C">
              <w:t>FINAL HOMEWORK</w:t>
            </w:r>
          </w:p>
        </w:tc>
      </w:tr>
    </w:tbl>
    <w:p w:rsidR="00A01F87" w:rsidP="00800F93" w:rsidRDefault="00A01F87" w14:paraId="3DEEBFF9" w14:textId="3A919990">
      <w:pPr>
        <w:pStyle w:val="BodyText"/>
        <w:sectPr w:rsidR="00A01F87" w:rsidSect="00E93F24">
          <w:headerReference w:type="default" r:id="rId12"/>
          <w:footerReference w:type="default" r:id="rId13"/>
          <w:footerReference w:type="first" r:id="rId14"/>
          <w:pgSz w:w="11909" w:h="16834" w:orient="portrait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bookmarkStart w:name="_Toc4475558" w:displacedByCustomXml="next" w:id="3"/>
    <w:bookmarkStart w:name="_Toc2484421" w:displacedByCustomXml="next" w:id="4"/>
    <w:bookmarkStart w:name="_Toc456600918" w:displacedByCustomXml="next" w:id="5"/>
    <w:bookmarkStart w:name="_Toc456598587" w:displacedByCustomXml="next" w:id="6"/>
    <w:sdt>
      <w:sdtPr>
        <w:rPr>
          <w:rFonts w:ascii="Times New Roman" w:hAnsi="Times New Roman" w:eastAsia="Times New Roman" w:cs="Times New Roman"/>
          <w:b w:val="0"/>
          <w:caps w:val="0"/>
          <w:color w:val="auto"/>
          <w:sz w:val="20"/>
          <w:szCs w:val="20"/>
        </w:rPr>
        <w:id w:val="20460961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F102B" w:rsidP="00F93C98" w:rsidRDefault="00FA59D0" w14:paraId="7C06DAA1" w14:textId="77777777">
          <w:pPr>
            <w:pStyle w:val="TOCHeading"/>
            <w:rPr>
              <w:noProof/>
            </w:rPr>
          </w:pPr>
          <w:r>
            <w:t>Contents</w:t>
          </w:r>
          <w:r>
            <w:rPr>
              <w:rFonts w:ascii="Trebuchet MS" w:hAnsi="Trebuchet MS"/>
              <w:color w:val="3B3838" w:themeColor="background2" w:themeShade="40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ascii="Trebuchet MS" w:hAnsi="Trebuchet MS"/>
              <w:color w:val="3B3838" w:themeColor="background2" w:themeShade="40"/>
              <w:szCs w:val="24"/>
            </w:rPr>
            <w:fldChar w:fldCharType="separate"/>
          </w:r>
        </w:p>
        <w:p w:rsidR="008F102B" w:rsidRDefault="008F102B" w14:paraId="2DFE4CFF" w14:textId="3AB30ED4">
          <w:pPr>
            <w:pStyle w:val="TOC1"/>
            <w:tabs>
              <w:tab w:val="right" w:leader="dot" w:pos="9347"/>
            </w:tabs>
            <w:rPr>
              <w:rFonts w:asciiTheme="minorHAnsi" w:hAnsiTheme="minorHAnsi" w:eastAsiaTheme="minorEastAsia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history="1" w:anchor="_Toc90049521">
            <w:r w:rsidRPr="00B82105">
              <w:rPr>
                <w:rStyle w:val="Hyperlink"/>
                <w:noProof/>
              </w:rPr>
              <w:t>Test Automation Mentoring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2B" w:rsidRDefault="008F102B" w14:paraId="0FDCABE1" w14:textId="46724CFA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hAnsiTheme="minorHAnsi" w:eastAsiaTheme="minorEastAsia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history="1" w:anchor="_Toc90049522">
            <w:r w:rsidRPr="00B82105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 w:eastAsiaTheme="minorEastAsia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B82105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2B" w:rsidRDefault="008F102B" w14:paraId="1FBA9707" w14:textId="72782EFC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hAnsiTheme="minorHAnsi" w:eastAsiaTheme="minorEastAsia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history="1" w:anchor="_Toc90049523">
            <w:r w:rsidRPr="00B82105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eastAsiaTheme="minorEastAsia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B82105">
              <w:rPr>
                <w:rStyle w:val="Hyperlink"/>
                <w:noProof/>
              </w:rPr>
              <w:t>The 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2B" w:rsidRDefault="008F102B" w14:paraId="5440BB89" w14:textId="592BCF4D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hAnsiTheme="minorHAnsi" w:eastAsiaTheme="minorEastAsia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history="1" w:anchor="_Toc90049524">
            <w:r w:rsidRPr="00B82105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eastAsiaTheme="minorEastAsia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B82105">
              <w:rPr>
                <w:rStyle w:val="Hyperlink"/>
                <w:noProof/>
              </w:rPr>
              <w:t>Briefly ABOUT the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2B" w:rsidRDefault="008F102B" w14:paraId="5267685C" w14:textId="01745829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hAnsiTheme="minorHAnsi" w:eastAsiaTheme="minorEastAsia" w:cstheme="minorBidi"/>
              <w:caps w:val="0"/>
              <w:noProof/>
              <w:color w:val="auto"/>
              <w:sz w:val="22"/>
              <w:szCs w:val="22"/>
            </w:rPr>
          </w:pPr>
          <w:hyperlink w:history="1" w:anchor="_Toc90049525">
            <w:r w:rsidRPr="00B82105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eastAsiaTheme="minorEastAsia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B82105">
              <w:rPr>
                <w:rStyle w:val="Hyperlink"/>
                <w:noProof/>
              </w:rPr>
              <w:t>TECHNICAL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2B" w:rsidRDefault="008F102B" w14:paraId="641B7958" w14:textId="4C5FD6A7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hAnsiTheme="minorHAnsi" w:eastAsiaTheme="minorEastAsia" w:cstheme="minorBidi"/>
              <w:caps w:val="0"/>
              <w:noProof/>
              <w:color w:val="auto"/>
              <w:sz w:val="22"/>
              <w:szCs w:val="22"/>
            </w:rPr>
          </w:pPr>
          <w:hyperlink w:history="1" w:anchor="_Toc90049526">
            <w:r w:rsidRPr="00B82105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eastAsiaTheme="minorEastAsia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B82105">
              <w:rPr>
                <w:rStyle w:val="Hyperlink"/>
                <w:noProof/>
              </w:rPr>
              <w:t>SELENIUM /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2B" w:rsidRDefault="008F102B" w14:paraId="0D0B22B4" w14:textId="74F7160C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hAnsiTheme="minorHAnsi" w:eastAsiaTheme="minorEastAsia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history="1" w:anchor="_Toc90049527">
            <w:r w:rsidRPr="00B82105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eastAsiaTheme="minorEastAsia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B82105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A27B1B" w:rsidR="00867752" w:rsidP="003D6C92" w:rsidRDefault="00FA59D0" w14:paraId="0270D1CC" w14:textId="575D0E3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name="_Section_1" w:displacedByCustomXml="prev" w:id="7"/>
    <w:bookmarkEnd w:displacedByCustomXml="prev" w:id="7"/>
    <w:bookmarkEnd w:displacedByCustomXml="prev" w:id="3"/>
    <w:bookmarkEnd w:displacedByCustomXml="prev" w:id="4"/>
    <w:bookmarkEnd w:displacedByCustomXml="prev" w:id="5"/>
    <w:bookmarkEnd w:displacedByCustomXml="prev" w:id="6"/>
    <w:p w:rsidR="003D6C92" w:rsidRDefault="003D6C92" w14:paraId="3D2D3954" w14:textId="77777777">
      <w:pPr>
        <w:widowControl/>
        <w:spacing w:line="240" w:lineRule="auto"/>
        <w:rPr>
          <w:rFonts w:ascii="Arial Black" w:hAnsi="Arial Black"/>
          <w:caps/>
          <w:color w:val="464547"/>
          <w:sz w:val="28"/>
        </w:rPr>
      </w:pPr>
      <w:r>
        <w:br w:type="page"/>
      </w:r>
    </w:p>
    <w:p w:rsidR="00123C0A" w:rsidP="00410964" w:rsidRDefault="00FA59D0" w14:paraId="0AFD2A88" w14:textId="77777777">
      <w:pPr>
        <w:pStyle w:val="Heading1"/>
      </w:pPr>
      <w:bookmarkStart w:name="_Toc90049522" w:id="8"/>
      <w:r>
        <w:lastRenderedPageBreak/>
        <w:t>S</w:t>
      </w:r>
      <w:r w:rsidR="00D15B1B">
        <w:t>ummary</w:t>
      </w:r>
      <w:bookmarkEnd w:id="8"/>
    </w:p>
    <w:p w:rsidR="0084749C" w:rsidP="005215D7" w:rsidRDefault="005215D7" w14:paraId="430C8507" w14:textId="77777777">
      <w:pPr>
        <w:widowControl/>
        <w:spacing w:line="240" w:lineRule="auto"/>
        <w:rPr>
          <w:rFonts w:ascii="Trebuchet MS" w:hAnsi="Trebuchet MS"/>
          <w:color w:val="464547"/>
        </w:rPr>
      </w:pPr>
      <w:r w:rsidRPr="005215D7">
        <w:rPr>
          <w:rFonts w:ascii="Trebuchet MS" w:hAnsi="Trebuchet MS"/>
          <w:color w:val="464547"/>
        </w:rPr>
        <w:t xml:space="preserve">In this exercise you </w:t>
      </w:r>
      <w:r>
        <w:rPr>
          <w:rFonts w:ascii="Trebuchet MS" w:hAnsi="Trebuchet MS"/>
          <w:color w:val="464547"/>
        </w:rPr>
        <w:t xml:space="preserve">will </w:t>
      </w:r>
      <w:r w:rsidRPr="005215D7">
        <w:rPr>
          <w:rFonts w:ascii="Trebuchet MS" w:hAnsi="Trebuchet MS"/>
          <w:color w:val="464547"/>
        </w:rPr>
        <w:t xml:space="preserve">perform </w:t>
      </w:r>
      <w:r w:rsidR="0084749C">
        <w:rPr>
          <w:rFonts w:ascii="Trebuchet MS" w:hAnsi="Trebuchet MS"/>
          <w:color w:val="464547"/>
        </w:rPr>
        <w:t>the test automation activities for the following site</w:t>
      </w:r>
      <w:r w:rsidR="00AF74FF">
        <w:rPr>
          <w:rFonts w:ascii="Trebuchet MS" w:hAnsi="Trebuchet MS"/>
          <w:color w:val="464547"/>
        </w:rPr>
        <w:t>:</w:t>
      </w:r>
      <w:r>
        <w:rPr>
          <w:rFonts w:ascii="Trebuchet MS" w:hAnsi="Trebuchet MS"/>
          <w:color w:val="464547"/>
        </w:rPr>
        <w:t xml:space="preserve"> </w:t>
      </w:r>
    </w:p>
    <w:p w:rsidRPr="005215D7" w:rsidR="005215D7" w:rsidP="005215D7" w:rsidRDefault="005F5579" w14:paraId="3A443D70" w14:textId="0DEE6B0C">
      <w:pPr>
        <w:widowControl/>
        <w:spacing w:line="240" w:lineRule="auto"/>
        <w:rPr>
          <w:rFonts w:ascii="Trebuchet MS" w:hAnsi="Trebuchet MS"/>
          <w:color w:val="464547"/>
        </w:rPr>
      </w:pPr>
      <w:hyperlink w:history="1" r:id="rId15">
        <w:r w:rsidRPr="00FC543B" w:rsidR="00FC543B">
          <w:rPr>
            <w:rStyle w:val="Hyperlink"/>
          </w:rPr>
          <w:t>http://automationpractice.com/index.php</w:t>
        </w:r>
      </w:hyperlink>
    </w:p>
    <w:p w:rsidR="00FC543B" w:rsidP="00CE15D9" w:rsidRDefault="00FC543B" w14:paraId="602770CD" w14:textId="77777777">
      <w:pPr>
        <w:widowControl/>
        <w:spacing w:line="240" w:lineRule="auto"/>
        <w:rPr>
          <w:rFonts w:ascii="Trebuchet MS" w:hAnsi="Trebuchet MS"/>
          <w:color w:val="464547"/>
        </w:rPr>
      </w:pPr>
    </w:p>
    <w:p w:rsidRPr="00CE15D9" w:rsidR="005215D7" w:rsidP="00CE15D9" w:rsidRDefault="00667097" w14:paraId="747D0056" w14:textId="3D64D40B">
      <w:pPr>
        <w:widowControl/>
        <w:spacing w:line="240" w:lineRule="auto"/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  <w:t>The exercise</w:t>
      </w:r>
      <w:r w:rsidRPr="00CE15D9" w:rsidR="005215D7">
        <w:rPr>
          <w:rFonts w:ascii="Trebuchet MS" w:hAnsi="Trebuchet MS"/>
          <w:color w:val="464547"/>
        </w:rPr>
        <w:t xml:space="preserve"> help</w:t>
      </w:r>
      <w:r>
        <w:rPr>
          <w:rFonts w:ascii="Trebuchet MS" w:hAnsi="Trebuchet MS"/>
          <w:color w:val="464547"/>
        </w:rPr>
        <w:t>s</w:t>
      </w:r>
      <w:r w:rsidRPr="00CE15D9" w:rsidR="005215D7">
        <w:rPr>
          <w:rFonts w:ascii="Trebuchet MS" w:hAnsi="Trebuchet MS"/>
          <w:color w:val="464547"/>
        </w:rPr>
        <w:t xml:space="preserve"> you to better understand the </w:t>
      </w:r>
      <w:r w:rsidR="008052CB">
        <w:rPr>
          <w:rFonts w:ascii="Trebuchet MS" w:hAnsi="Trebuchet MS"/>
          <w:color w:val="464547"/>
        </w:rPr>
        <w:t>importance of Quality Assurance</w:t>
      </w:r>
      <w:r w:rsidRPr="00CE15D9" w:rsidR="005215D7">
        <w:rPr>
          <w:rFonts w:ascii="Trebuchet MS" w:hAnsi="Trebuchet MS"/>
          <w:color w:val="464547"/>
        </w:rPr>
        <w:t xml:space="preserve"> including the tools for creating automated functional tests.</w:t>
      </w:r>
    </w:p>
    <w:p w:rsidR="005215D7" w:rsidP="00410964" w:rsidRDefault="005215D7" w14:paraId="56E4B131" w14:textId="77777777">
      <w:pPr>
        <w:pStyle w:val="Heading1"/>
      </w:pPr>
      <w:bookmarkStart w:name="_Toc90049523" w:id="9"/>
      <w:r>
        <w:t>The Exercise</w:t>
      </w:r>
      <w:bookmarkEnd w:id="9"/>
    </w:p>
    <w:p w:rsidRPr="005137F1" w:rsidR="005215D7" w:rsidP="005215D7" w:rsidRDefault="0084749C" w14:paraId="123371C7" w14:textId="3CE3551B">
      <w:pPr>
        <w:widowControl/>
        <w:spacing w:line="240" w:lineRule="auto"/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  <w:t xml:space="preserve">The following user </w:t>
      </w:r>
      <w:r w:rsidR="00700BC9">
        <w:rPr>
          <w:rFonts w:ascii="Trebuchet MS" w:hAnsi="Trebuchet MS"/>
          <w:color w:val="464547"/>
        </w:rPr>
        <w:t>scenarios</w:t>
      </w:r>
      <w:r>
        <w:rPr>
          <w:rFonts w:ascii="Trebuchet MS" w:hAnsi="Trebuchet MS"/>
          <w:color w:val="464547"/>
        </w:rPr>
        <w:t xml:space="preserve"> need to be implemented</w:t>
      </w:r>
      <w:r w:rsidR="008052CB">
        <w:rPr>
          <w:rFonts w:ascii="Trebuchet MS" w:hAnsi="Trebuchet MS"/>
          <w:color w:val="464547"/>
        </w:rPr>
        <w:t xml:space="preserve"> as part of this exercise</w:t>
      </w:r>
      <w:r>
        <w:rPr>
          <w:rFonts w:ascii="Trebuchet MS" w:hAnsi="Trebuchet MS"/>
          <w:color w:val="464547"/>
        </w:rPr>
        <w:t>:</w:t>
      </w:r>
    </w:p>
    <w:p w:rsidRPr="005137F1" w:rsidR="005215D7" w:rsidP="005215D7" w:rsidRDefault="005215D7" w14:paraId="5AA08C19" w14:textId="77777777">
      <w:pPr>
        <w:widowControl/>
        <w:spacing w:line="240" w:lineRule="auto"/>
        <w:rPr>
          <w:rFonts w:ascii="Trebuchet MS" w:hAnsi="Trebuchet MS"/>
          <w:color w:val="464547"/>
        </w:rPr>
      </w:pPr>
    </w:p>
    <w:p w:rsidRPr="00FC543B" w:rsidR="00FC543B" w:rsidP="00FC543B" w:rsidRDefault="00FC543B" w14:paraId="46B2A0D1" w14:textId="77777777">
      <w:pPr>
        <w:widowControl/>
        <w:spacing w:after="60" w:line="240" w:lineRule="auto"/>
        <w:rPr>
          <w:rFonts w:ascii="Trebuchet MS" w:hAnsi="Trebuchet MS"/>
          <w:b/>
          <w:color w:val="464547"/>
        </w:rPr>
      </w:pPr>
      <w:r w:rsidRPr="00FC543B">
        <w:rPr>
          <w:rFonts w:ascii="Trebuchet MS" w:hAnsi="Trebuchet MS"/>
          <w:b/>
          <w:color w:val="464547"/>
        </w:rPr>
        <w:t>Scenario 1: Sign in validation - Case 1</w:t>
      </w:r>
    </w:p>
    <w:p w:rsidRPr="00FC543B" w:rsidR="00FC543B" w:rsidP="00FC543B" w:rsidRDefault="00FC543B" w14:paraId="4DD0501C" w14:textId="6731DE08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Open url: http://automationpractice.com/index.php</w:t>
      </w:r>
    </w:p>
    <w:p w:rsidRPr="00FC543B" w:rsidR="00FC543B" w:rsidP="00FC543B" w:rsidRDefault="00FC543B" w14:paraId="4B9E2860" w14:textId="5DFFA7A1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Click on Sign in link</w:t>
      </w:r>
    </w:p>
    <w:p w:rsidRPr="00FC543B" w:rsidR="00FC543B" w:rsidP="00FC543B" w:rsidRDefault="00FC543B" w14:paraId="0D7FBB6D" w14:textId="4AABD2FB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Leave email &amp; password fields empty</w:t>
      </w:r>
    </w:p>
    <w:p w:rsidRPr="00FC543B" w:rsidR="00FC543B" w:rsidP="00FC543B" w:rsidRDefault="00FC543B" w14:paraId="78460230" w14:textId="2335D88B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Click on Sign in button</w:t>
      </w:r>
    </w:p>
    <w:p w:rsidRPr="00FC543B" w:rsidR="00FC543B" w:rsidP="00FC543B" w:rsidRDefault="00FC543B" w14:paraId="30CED11E" w14:textId="421965FE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Verify that validation message is displayed</w:t>
      </w:r>
    </w:p>
    <w:p w:rsidRPr="00FC543B" w:rsidR="00FC543B" w:rsidP="00FC543B" w:rsidRDefault="00FC543B" w14:paraId="0939321C" w14:textId="77777777">
      <w:pPr>
        <w:widowControl/>
        <w:spacing w:after="60" w:line="240" w:lineRule="auto"/>
        <w:rPr>
          <w:rFonts w:ascii="Trebuchet MS" w:hAnsi="Trebuchet MS"/>
          <w:color w:val="464547"/>
        </w:rPr>
      </w:pPr>
    </w:p>
    <w:p w:rsidRPr="00FC543B" w:rsidR="00FC543B" w:rsidP="00FC543B" w:rsidRDefault="00FC543B" w14:paraId="72441736" w14:textId="77777777">
      <w:pPr>
        <w:widowControl/>
        <w:spacing w:after="60" w:line="240" w:lineRule="auto"/>
        <w:rPr>
          <w:rFonts w:ascii="Trebuchet MS" w:hAnsi="Trebuchet MS"/>
          <w:b/>
          <w:color w:val="464547"/>
        </w:rPr>
      </w:pPr>
      <w:r w:rsidRPr="00FC543B">
        <w:rPr>
          <w:rFonts w:ascii="Trebuchet MS" w:hAnsi="Trebuchet MS"/>
          <w:b/>
          <w:color w:val="464547"/>
        </w:rPr>
        <w:t>Scenario 2: Sign in validation - Case 2</w:t>
      </w:r>
    </w:p>
    <w:p w:rsidRPr="00FC543B" w:rsidR="00FC543B" w:rsidP="00FC543B" w:rsidRDefault="00FC543B" w14:paraId="393B77EA" w14:textId="78299D4F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Open url: http://automationpractice.com/index.php</w:t>
      </w:r>
    </w:p>
    <w:p w:rsidRPr="00FC543B" w:rsidR="00FC543B" w:rsidP="00FC543B" w:rsidRDefault="00FC543B" w14:paraId="39742B3E" w14:textId="68BD1424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Click on Sign in link</w:t>
      </w:r>
    </w:p>
    <w:p w:rsidRPr="00FC543B" w:rsidR="00FC543B" w:rsidP="00FC543B" w:rsidRDefault="00FC543B" w14:paraId="38ABBE31" w14:textId="62A6FACD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Fill email field with an invalid email address</w:t>
      </w:r>
    </w:p>
    <w:p w:rsidRPr="00FC543B" w:rsidR="00FC543B" w:rsidP="00FC543B" w:rsidRDefault="00FC543B" w14:paraId="2FAC4162" w14:textId="5D633A35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Click on Sign in button</w:t>
      </w:r>
    </w:p>
    <w:p w:rsidRPr="00FC543B" w:rsidR="00FC543B" w:rsidP="00FC543B" w:rsidRDefault="00FC543B" w14:paraId="7E550F6F" w14:textId="49CD4683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Verify that validation message is displayed</w:t>
      </w:r>
    </w:p>
    <w:p w:rsidRPr="00FC543B" w:rsidR="00FC543B" w:rsidP="00FC543B" w:rsidRDefault="00FC543B" w14:paraId="203E166E" w14:textId="77777777">
      <w:pPr>
        <w:pStyle w:val="ListParagraph"/>
        <w:widowControl/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</w:p>
    <w:p w:rsidRPr="00FC543B" w:rsidR="00FC543B" w:rsidP="00FC543B" w:rsidRDefault="00FC543B" w14:paraId="08EF2C3E" w14:textId="77777777">
      <w:pPr>
        <w:widowControl/>
        <w:spacing w:after="60" w:line="240" w:lineRule="auto"/>
        <w:rPr>
          <w:rFonts w:ascii="Trebuchet MS" w:hAnsi="Trebuchet MS"/>
          <w:b/>
          <w:color w:val="464547"/>
        </w:rPr>
      </w:pPr>
      <w:r w:rsidRPr="00FC543B">
        <w:rPr>
          <w:rFonts w:ascii="Trebuchet MS" w:hAnsi="Trebuchet MS"/>
          <w:b/>
          <w:color w:val="464547"/>
        </w:rPr>
        <w:t>Scenario 3: Sign in validation - Case 3</w:t>
      </w:r>
    </w:p>
    <w:p w:rsidRPr="00FC543B" w:rsidR="00FC543B" w:rsidP="00FC543B" w:rsidRDefault="00FC543B" w14:paraId="5A80F56D" w14:textId="4E1F0A57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Open url: http://automationpractice.com/index.php</w:t>
      </w:r>
    </w:p>
    <w:p w:rsidRPr="00FC543B" w:rsidR="00FC543B" w:rsidP="00FC543B" w:rsidRDefault="00FC543B" w14:paraId="20544B90" w14:textId="7F30D980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Click on Sign in link</w:t>
      </w:r>
    </w:p>
    <w:p w:rsidRPr="00FC543B" w:rsidR="00FC543B" w:rsidP="00FC543B" w:rsidRDefault="00FC543B" w14:paraId="5CE39B8B" w14:textId="45CF3670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Fill email field with a valid email address</w:t>
      </w:r>
    </w:p>
    <w:p w:rsidRPr="00FC543B" w:rsidR="00FC543B" w:rsidP="00FC543B" w:rsidRDefault="00FC543B" w14:paraId="22D3013C" w14:textId="0630ED9E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Fill password field with an incorrect password</w:t>
      </w:r>
    </w:p>
    <w:p w:rsidRPr="00FC543B" w:rsidR="00FC543B" w:rsidP="00FC543B" w:rsidRDefault="00FC543B" w14:paraId="13E31731" w14:textId="46E1F398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Click on Sign in button</w:t>
      </w:r>
    </w:p>
    <w:p w:rsidRPr="00FC543B" w:rsidR="00FC543B" w:rsidP="00FC543B" w:rsidRDefault="00FC543B" w14:paraId="09FD75B7" w14:textId="44F63F36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Verify that validation message is displayed</w:t>
      </w:r>
    </w:p>
    <w:p w:rsidRPr="00FC543B" w:rsidR="00FC543B" w:rsidP="00FC543B" w:rsidRDefault="00FC543B" w14:paraId="5B99A8D3" w14:textId="77777777">
      <w:pPr>
        <w:widowControl/>
        <w:spacing w:after="60" w:line="240" w:lineRule="auto"/>
        <w:rPr>
          <w:rFonts w:ascii="Trebuchet MS" w:hAnsi="Trebuchet MS"/>
          <w:color w:val="464547"/>
        </w:rPr>
      </w:pPr>
    </w:p>
    <w:p w:rsidRPr="00FC543B" w:rsidR="00FC543B" w:rsidP="00FC543B" w:rsidRDefault="00FC543B" w14:paraId="30EE7B19" w14:textId="77777777">
      <w:pPr>
        <w:widowControl/>
        <w:spacing w:after="60" w:line="240" w:lineRule="auto"/>
        <w:rPr>
          <w:rFonts w:ascii="Trebuchet MS" w:hAnsi="Trebuchet MS"/>
          <w:b/>
          <w:color w:val="464547"/>
        </w:rPr>
      </w:pPr>
      <w:r w:rsidRPr="00FC543B">
        <w:rPr>
          <w:rFonts w:ascii="Trebuchet MS" w:hAnsi="Trebuchet MS"/>
          <w:b/>
          <w:color w:val="464547"/>
        </w:rPr>
        <w:t>Scenario 4: Contact Us form</w:t>
      </w:r>
    </w:p>
    <w:p w:rsidRPr="00FC543B" w:rsidR="00FC543B" w:rsidP="00FC543B" w:rsidRDefault="00FC543B" w14:paraId="47F53CC2" w14:textId="027DFDCE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Open url: http://automationpractice.com/index.php</w:t>
      </w:r>
    </w:p>
    <w:p w:rsidRPr="00FC543B" w:rsidR="00FC543B" w:rsidP="00FC543B" w:rsidRDefault="00FC543B" w14:paraId="2628ADAD" w14:textId="37592396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Click on Contact us link</w:t>
      </w:r>
    </w:p>
    <w:p w:rsidRPr="00FC543B" w:rsidR="00FC543B" w:rsidP="00FC543B" w:rsidRDefault="00FC543B" w14:paraId="019B9F77" w14:textId="775CA30C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Fill in the form with valid data (file upload can be skipped)</w:t>
      </w:r>
    </w:p>
    <w:p w:rsidRPr="00FC543B" w:rsidR="00FC543B" w:rsidP="00FC543B" w:rsidRDefault="00FC543B" w14:paraId="4A4154FF" w14:textId="183C10BA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Click on Send button</w:t>
      </w:r>
    </w:p>
    <w:p w:rsidRPr="00FC543B" w:rsidR="00FC543B" w:rsidP="00FC543B" w:rsidRDefault="00FC543B" w14:paraId="4766A064" w14:textId="3E5258FF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Verify message is shown on successful form submission</w:t>
      </w:r>
    </w:p>
    <w:p w:rsidRPr="00FC543B" w:rsidR="00FC543B" w:rsidP="00FC543B" w:rsidRDefault="00FC543B" w14:paraId="4723F4E5" w14:textId="77777777">
      <w:pPr>
        <w:widowControl/>
        <w:spacing w:after="60" w:line="240" w:lineRule="auto"/>
        <w:rPr>
          <w:rFonts w:ascii="Trebuchet MS" w:hAnsi="Trebuchet MS"/>
          <w:color w:val="464547"/>
        </w:rPr>
      </w:pPr>
    </w:p>
    <w:p w:rsidRPr="00FC543B" w:rsidR="00FC543B" w:rsidP="00FC543B" w:rsidRDefault="00FC543B" w14:paraId="4976C37E" w14:textId="77777777">
      <w:pPr>
        <w:widowControl/>
        <w:spacing w:after="60" w:line="240" w:lineRule="auto"/>
        <w:rPr>
          <w:rFonts w:ascii="Trebuchet MS" w:hAnsi="Trebuchet MS"/>
          <w:b/>
          <w:color w:val="464547"/>
        </w:rPr>
      </w:pPr>
      <w:r w:rsidRPr="00FC543B">
        <w:rPr>
          <w:rFonts w:ascii="Trebuchet MS" w:hAnsi="Trebuchet MS"/>
          <w:b/>
          <w:color w:val="464547"/>
        </w:rPr>
        <w:t>Scenario 5: Search and verify content</w:t>
      </w:r>
    </w:p>
    <w:p w:rsidRPr="00FC543B" w:rsidR="00FC543B" w:rsidP="00FC543B" w:rsidRDefault="00FC543B" w14:paraId="6C368B7E" w14:textId="653E3B84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Open url: http://automationpractice.com/index.php</w:t>
      </w:r>
    </w:p>
    <w:p w:rsidRPr="00FC543B" w:rsidR="00FC543B" w:rsidP="00FC543B" w:rsidRDefault="00FC543B" w14:paraId="03924EFF" w14:textId="51EB26E2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Search for "shirt"</w:t>
      </w:r>
    </w:p>
    <w:p w:rsidRPr="00FC543B" w:rsidR="00FC543B" w:rsidP="00FC543B" w:rsidRDefault="00FC543B" w14:paraId="1EED479C" w14:textId="4FF517B2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Verify search results match the search term</w:t>
      </w:r>
    </w:p>
    <w:p w:rsidRPr="00FC543B" w:rsidR="00FC543B" w:rsidP="00FC543B" w:rsidRDefault="00FC543B" w14:paraId="0FE0DD47" w14:textId="0E0797E6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Choose first product and save name &amp; price</w:t>
      </w:r>
    </w:p>
    <w:p w:rsidRPr="00FC543B" w:rsidR="00FC543B" w:rsidP="00FC543B" w:rsidRDefault="00FC543B" w14:paraId="4095A9B6" w14:textId="5CB1C470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Click the button to see More</w:t>
      </w:r>
    </w:p>
    <w:p w:rsidRPr="00FC543B" w:rsidR="00FC543B" w:rsidP="00FC543B" w:rsidRDefault="00FC543B" w14:paraId="489C7871" w14:textId="168379CC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Verify name &amp; price are correct on Product details page</w:t>
      </w:r>
    </w:p>
    <w:p w:rsidRPr="00FC543B" w:rsidR="00FC543B" w:rsidP="00FC543B" w:rsidRDefault="00FC543B" w14:paraId="35C57246" w14:textId="77777777">
      <w:pPr>
        <w:widowControl/>
        <w:spacing w:after="60" w:line="240" w:lineRule="auto"/>
        <w:rPr>
          <w:rFonts w:ascii="Trebuchet MS" w:hAnsi="Trebuchet MS"/>
          <w:color w:val="464547"/>
        </w:rPr>
      </w:pPr>
    </w:p>
    <w:p w:rsidRPr="00FC543B" w:rsidR="00FC543B" w:rsidP="00FC543B" w:rsidRDefault="00FC543B" w14:paraId="72BDBE7E" w14:textId="77777777">
      <w:pPr>
        <w:widowControl/>
        <w:spacing w:after="60" w:line="240" w:lineRule="auto"/>
        <w:rPr>
          <w:rFonts w:ascii="Trebuchet MS" w:hAnsi="Trebuchet MS"/>
          <w:b/>
          <w:color w:val="464547"/>
        </w:rPr>
      </w:pPr>
      <w:r w:rsidRPr="00FC543B">
        <w:rPr>
          <w:rFonts w:ascii="Trebuchet MS" w:hAnsi="Trebuchet MS"/>
          <w:b/>
          <w:color w:val="464547"/>
        </w:rPr>
        <w:t>Scenario 6: Browse and add product to cart</w:t>
      </w:r>
    </w:p>
    <w:p w:rsidRPr="00FC543B" w:rsidR="00FC543B" w:rsidP="00FC543B" w:rsidRDefault="00FC543B" w14:paraId="7441EA85" w14:textId="54E70654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Open url: http://automationpractice.com/index.php</w:t>
      </w:r>
    </w:p>
    <w:p w:rsidRPr="00FC543B" w:rsidR="00FC543B" w:rsidP="00FC543B" w:rsidRDefault="00FC543B" w14:paraId="1FCEEF2C" w14:textId="4C712FD9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From the menu, select Dresses &gt; Casual Dresses</w:t>
      </w:r>
    </w:p>
    <w:p w:rsidRPr="00FC543B" w:rsidR="00FC543B" w:rsidP="00FC543B" w:rsidRDefault="00FC543B" w14:paraId="60BA3264" w14:textId="6438A04F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Click on Add to cart button for first result</w:t>
      </w:r>
    </w:p>
    <w:p w:rsidRPr="00FC543B" w:rsidR="00FC543B" w:rsidP="00FC543B" w:rsidRDefault="00FC543B" w14:paraId="622C0423" w14:textId="0519A744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Verify that product is added to cart (popup)</w:t>
      </w:r>
    </w:p>
    <w:p w:rsidRPr="00FC543B" w:rsidR="00FC543B" w:rsidP="00FC543B" w:rsidRDefault="00FC543B" w14:paraId="4DA79C70" w14:textId="1B215A79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Click Proceed to checkout</w:t>
      </w:r>
    </w:p>
    <w:p w:rsidRPr="00FC543B" w:rsidR="00FC543B" w:rsidP="00FC543B" w:rsidRDefault="00FC543B" w14:paraId="322959D8" w14:textId="3FA9EC80">
      <w:pPr>
        <w:pStyle w:val="ListParagraph"/>
        <w:widowControl/>
        <w:numPr>
          <w:ilvl w:val="0"/>
          <w:numId w:val="40"/>
        </w:numPr>
        <w:spacing w:after="60" w:line="240" w:lineRule="auto"/>
        <w:rPr>
          <w:rFonts w:ascii="Trebuchet MS" w:hAnsi="Trebuchet MS"/>
          <w:color w:val="464547"/>
          <w:sz w:val="19"/>
          <w:szCs w:val="19"/>
        </w:rPr>
      </w:pPr>
      <w:r w:rsidRPr="00FC543B">
        <w:rPr>
          <w:rFonts w:ascii="Trebuchet MS" w:hAnsi="Trebuchet MS"/>
          <w:color w:val="464547"/>
          <w:sz w:val="19"/>
          <w:szCs w:val="19"/>
        </w:rPr>
        <w:t>Verify selected product is in the cart</w:t>
      </w:r>
    </w:p>
    <w:p w:rsidRPr="00FC543B" w:rsidR="0084749C" w:rsidP="00FC543B" w:rsidRDefault="0084749C" w14:paraId="238935D5" w14:textId="77777777">
      <w:pPr>
        <w:widowControl/>
        <w:spacing w:after="60" w:line="240" w:lineRule="auto"/>
        <w:rPr>
          <w:rFonts w:ascii="Trebuchet MS" w:hAnsi="Trebuchet MS"/>
          <w:color w:val="464547"/>
        </w:rPr>
      </w:pPr>
    </w:p>
    <w:p w:rsidR="002F4397" w:rsidP="00410964" w:rsidRDefault="002F4397" w14:paraId="031D3C98" w14:textId="29F4DC8F">
      <w:pPr>
        <w:pStyle w:val="Heading1"/>
      </w:pPr>
      <w:bookmarkStart w:name="_Toc90049524" w:id="10"/>
      <w:r>
        <w:lastRenderedPageBreak/>
        <w:t xml:space="preserve">Briefly ABOUT </w:t>
      </w:r>
      <w:r w:rsidR="008052CB">
        <w:t xml:space="preserve">the </w:t>
      </w:r>
      <w:r>
        <w:t>requirements</w:t>
      </w:r>
      <w:bookmarkEnd w:id="10"/>
      <w:r>
        <w:t xml:space="preserve"> </w:t>
      </w:r>
    </w:p>
    <w:p w:rsidR="002F4397" w:rsidP="00800F93" w:rsidRDefault="0084749C" w14:paraId="2AFB974A" w14:textId="1AB9D375">
      <w:pPr>
        <w:pStyle w:val="BodyText"/>
        <w:rPr>
          <w:b w:val="0"/>
        </w:rPr>
      </w:pPr>
      <w:r>
        <w:rPr>
          <w:b w:val="0"/>
        </w:rPr>
        <w:t xml:space="preserve">The following technology stack </w:t>
      </w:r>
      <w:r w:rsidRPr="00992F4D">
        <w:rPr>
          <w:bCs/>
        </w:rPr>
        <w:t>is required</w:t>
      </w:r>
      <w:r>
        <w:rPr>
          <w:b w:val="0"/>
        </w:rPr>
        <w:t xml:space="preserve"> for the final exercise </w:t>
      </w:r>
      <w:r w:rsidR="00F11201">
        <w:rPr>
          <w:b w:val="0"/>
        </w:rPr>
        <w:t>(</w:t>
      </w:r>
      <w:r w:rsidRPr="00992F4D">
        <w:rPr>
          <w:bCs/>
        </w:rPr>
        <w:t>based on your goal</w:t>
      </w:r>
      <w:r w:rsidR="00F11201">
        <w:rPr>
          <w:b w:val="0"/>
        </w:rPr>
        <w:t>)</w:t>
      </w:r>
      <w:r>
        <w:rPr>
          <w:b w:val="0"/>
        </w:rPr>
        <w:t>:</w:t>
      </w:r>
    </w:p>
    <w:tbl>
      <w:tblPr>
        <w:tblStyle w:val="TableGrid"/>
        <w:tblW w:w="9351" w:type="dxa"/>
        <w:tblBorders>
          <w:top w:val="single" w:color="767171" w:themeColor="background2" w:themeShade="80" w:sz="4" w:space="0"/>
          <w:left w:val="single" w:color="767171" w:themeColor="background2" w:themeShade="80" w:sz="4" w:space="0"/>
          <w:bottom w:val="single" w:color="767171" w:themeColor="background2" w:themeShade="80" w:sz="4" w:space="0"/>
          <w:right w:val="single" w:color="767171" w:themeColor="background2" w:themeShade="80" w:sz="4" w:space="0"/>
          <w:insideH w:val="single" w:color="767171" w:themeColor="background2" w:themeShade="80" w:sz="4" w:space="0"/>
          <w:insideV w:val="single" w:color="767171" w:themeColor="background2" w:themeShade="80" w:sz="4" w:space="0"/>
        </w:tblBorders>
        <w:tblLook w:val="04A0" w:firstRow="1" w:lastRow="0" w:firstColumn="1" w:lastColumn="0" w:noHBand="0" w:noVBand="1"/>
      </w:tblPr>
      <w:tblGrid>
        <w:gridCol w:w="4531"/>
        <w:gridCol w:w="4820"/>
      </w:tblGrid>
      <w:tr w:rsidR="0084749C" w:rsidTr="00E93F24" w14:paraId="4C0AF147" w14:textId="77777777">
        <w:tc>
          <w:tcPr>
            <w:tcW w:w="4531" w:type="dxa"/>
            <w:shd w:val="clear" w:color="auto" w:fill="39C2D7"/>
          </w:tcPr>
          <w:p w:rsidRPr="00E93F24" w:rsidR="0084749C" w:rsidP="0084749C" w:rsidRDefault="0084749C" w14:paraId="0BABD9E0" w14:textId="34AB8739">
            <w:pPr>
              <w:pStyle w:val="BodyText"/>
              <w:spacing w:before="0" w:after="0"/>
              <w:rPr>
                <w:color w:val="FFFFFF" w:themeColor="background1"/>
                <w:lang w:val="hu-HU"/>
              </w:rPr>
            </w:pPr>
            <w:r w:rsidRPr="00E93F24">
              <w:rPr>
                <w:color w:val="FFFFFF" w:themeColor="background1"/>
                <w:lang w:val="hu-HU"/>
              </w:rPr>
              <w:t>PRIMARY SKILL</w:t>
            </w:r>
          </w:p>
        </w:tc>
        <w:tc>
          <w:tcPr>
            <w:tcW w:w="4820" w:type="dxa"/>
            <w:shd w:val="clear" w:color="auto" w:fill="39C2D7"/>
          </w:tcPr>
          <w:p w:rsidRPr="00E93F24" w:rsidR="0084749C" w:rsidP="0084749C" w:rsidRDefault="0084749C" w14:paraId="5AD22CBB" w14:textId="55896ADC">
            <w:pPr>
              <w:pStyle w:val="BodyText"/>
              <w:spacing w:before="0" w:after="0"/>
              <w:rPr>
                <w:color w:val="FFFFFF" w:themeColor="background1"/>
                <w:lang w:val="hu-HU"/>
              </w:rPr>
            </w:pPr>
            <w:r w:rsidRPr="00E93F24">
              <w:rPr>
                <w:color w:val="FFFFFF" w:themeColor="background1"/>
                <w:lang w:val="hu-HU"/>
              </w:rPr>
              <w:t>SECONDARY SKILL</w:t>
            </w:r>
          </w:p>
        </w:tc>
      </w:tr>
      <w:tr w:rsidR="0084749C" w:rsidTr="00E93F24" w14:paraId="6CD620A9" w14:textId="77777777">
        <w:trPr>
          <w:trHeight w:val="237"/>
        </w:trPr>
        <w:tc>
          <w:tcPr>
            <w:tcW w:w="4531" w:type="dxa"/>
          </w:tcPr>
          <w:p w:rsidRPr="0084749C" w:rsidR="0084749C" w:rsidP="0084749C" w:rsidRDefault="0084749C" w14:paraId="5AD7077C" w14:textId="032404BC">
            <w:pPr>
              <w:pStyle w:val="BodyText"/>
              <w:spacing w:before="0" w:after="0"/>
              <w:rPr>
                <w:b w:val="0"/>
                <w:sz w:val="18"/>
                <w:lang w:val="hu-HU"/>
              </w:rPr>
            </w:pPr>
            <w:r w:rsidRPr="0084749C">
              <w:rPr>
                <w:b w:val="0"/>
                <w:sz w:val="18"/>
                <w:lang w:val="hu-HU"/>
              </w:rPr>
              <w:t>PageObject pattern</w:t>
            </w:r>
          </w:p>
        </w:tc>
        <w:tc>
          <w:tcPr>
            <w:tcW w:w="4820" w:type="dxa"/>
          </w:tcPr>
          <w:p w:rsidRPr="0084749C" w:rsidR="0084749C" w:rsidP="0084749C" w:rsidRDefault="0084749C" w14:paraId="0646FFF5" w14:textId="13C1AA5F">
            <w:pPr>
              <w:pStyle w:val="BodyText"/>
              <w:spacing w:before="0" w:after="0"/>
              <w:rPr>
                <w:b w:val="0"/>
                <w:sz w:val="18"/>
                <w:lang w:val="hu-HU"/>
              </w:rPr>
            </w:pPr>
            <w:r w:rsidRPr="0084749C">
              <w:rPr>
                <w:b w:val="0"/>
                <w:sz w:val="18"/>
                <w:lang w:val="hu-HU"/>
              </w:rPr>
              <w:t>PageObject pattern</w:t>
            </w:r>
          </w:p>
        </w:tc>
      </w:tr>
      <w:tr w:rsidR="0084749C" w:rsidTr="00E93F24" w14:paraId="5D9A8ABA" w14:textId="77777777">
        <w:tc>
          <w:tcPr>
            <w:tcW w:w="4531" w:type="dxa"/>
          </w:tcPr>
          <w:p w:rsidRPr="0084749C" w:rsidR="0084749C" w:rsidP="0084749C" w:rsidRDefault="0084749C" w14:paraId="6DAFD83F" w14:textId="6D4293BD">
            <w:pPr>
              <w:pStyle w:val="BodyText"/>
              <w:spacing w:before="0" w:after="0"/>
              <w:rPr>
                <w:b w:val="0"/>
                <w:sz w:val="18"/>
                <w:lang w:val="hu-HU"/>
              </w:rPr>
            </w:pPr>
            <w:r w:rsidRPr="0084749C">
              <w:rPr>
                <w:b w:val="0"/>
                <w:sz w:val="18"/>
                <w:lang w:val="hu-HU"/>
              </w:rPr>
              <w:t>Logging</w:t>
            </w:r>
          </w:p>
        </w:tc>
        <w:tc>
          <w:tcPr>
            <w:tcW w:w="4820" w:type="dxa"/>
          </w:tcPr>
          <w:p w:rsidRPr="0084749C" w:rsidR="0084749C" w:rsidP="0084749C" w:rsidRDefault="0084749C" w14:paraId="0E07D59C" w14:textId="20C17807">
            <w:pPr>
              <w:pStyle w:val="BodyText"/>
              <w:spacing w:before="0" w:after="0"/>
              <w:rPr>
                <w:b w:val="0"/>
                <w:sz w:val="18"/>
                <w:lang w:val="hu-HU"/>
              </w:rPr>
            </w:pPr>
            <w:r w:rsidRPr="0084749C">
              <w:rPr>
                <w:b w:val="0"/>
                <w:sz w:val="18"/>
                <w:lang w:val="hu-HU"/>
              </w:rPr>
              <w:t>Logging</w:t>
            </w:r>
          </w:p>
        </w:tc>
      </w:tr>
      <w:tr w:rsidR="0084749C" w:rsidTr="00E93F24" w14:paraId="61E36FBD" w14:textId="77777777">
        <w:tc>
          <w:tcPr>
            <w:tcW w:w="4531" w:type="dxa"/>
          </w:tcPr>
          <w:p w:rsidRPr="0084749C" w:rsidR="0084749C" w:rsidP="0084749C" w:rsidRDefault="0084749C" w14:paraId="0CC8DF3C" w14:textId="735829E9">
            <w:pPr>
              <w:pStyle w:val="BodyText"/>
              <w:spacing w:before="0" w:after="0"/>
              <w:rPr>
                <w:b w:val="0"/>
                <w:sz w:val="18"/>
                <w:lang w:val="hu-HU"/>
              </w:rPr>
            </w:pPr>
            <w:r w:rsidRPr="0084749C">
              <w:rPr>
                <w:b w:val="0"/>
                <w:sz w:val="18"/>
                <w:lang w:val="hu-HU"/>
              </w:rPr>
              <w:t>Maven</w:t>
            </w:r>
          </w:p>
        </w:tc>
        <w:tc>
          <w:tcPr>
            <w:tcW w:w="4820" w:type="dxa"/>
          </w:tcPr>
          <w:p w:rsidRPr="0084749C" w:rsidR="0084749C" w:rsidP="0084749C" w:rsidRDefault="0084749C" w14:paraId="1128B639" w14:textId="1506579C">
            <w:pPr>
              <w:pStyle w:val="BodyText"/>
              <w:spacing w:before="0" w:after="0"/>
              <w:rPr>
                <w:b w:val="0"/>
                <w:sz w:val="18"/>
                <w:lang w:val="hu-HU"/>
              </w:rPr>
            </w:pPr>
            <w:r w:rsidRPr="0084749C">
              <w:rPr>
                <w:b w:val="0"/>
                <w:sz w:val="18"/>
                <w:lang w:val="hu-HU"/>
              </w:rPr>
              <w:t>Maven</w:t>
            </w:r>
          </w:p>
        </w:tc>
      </w:tr>
      <w:tr w:rsidR="0084749C" w:rsidTr="00E93F24" w14:paraId="515D3509" w14:textId="77777777">
        <w:tc>
          <w:tcPr>
            <w:tcW w:w="4531" w:type="dxa"/>
          </w:tcPr>
          <w:p w:rsidRPr="0084749C" w:rsidR="0084749C" w:rsidP="0084749C" w:rsidRDefault="0084749C" w14:paraId="708E46ED" w14:textId="3DB3BFE0">
            <w:pPr>
              <w:pStyle w:val="BodyText"/>
              <w:spacing w:before="0" w:after="0"/>
              <w:rPr>
                <w:b w:val="0"/>
                <w:sz w:val="18"/>
                <w:lang w:val="hu-HU"/>
              </w:rPr>
            </w:pPr>
            <w:r w:rsidRPr="0084749C">
              <w:rPr>
                <w:b w:val="0"/>
                <w:sz w:val="18"/>
                <w:lang w:val="hu-HU"/>
              </w:rPr>
              <w:t>BDD</w:t>
            </w:r>
          </w:p>
        </w:tc>
        <w:tc>
          <w:tcPr>
            <w:tcW w:w="4820" w:type="dxa"/>
          </w:tcPr>
          <w:p w:rsidRPr="00087065" w:rsidR="0084749C" w:rsidP="0084749C" w:rsidRDefault="0084749C" w14:paraId="1D43E963" w14:textId="2EC58BFF">
            <w:pPr>
              <w:pStyle w:val="BodyText"/>
              <w:spacing w:before="0" w:after="0"/>
              <w:rPr>
                <w:b w:val="0"/>
                <w:sz w:val="18"/>
                <w:szCs w:val="18"/>
                <w:lang w:val="hu-HU"/>
              </w:rPr>
            </w:pPr>
          </w:p>
        </w:tc>
      </w:tr>
      <w:tr w:rsidR="0084749C" w:rsidTr="00E93F24" w14:paraId="63DF946E" w14:textId="77777777">
        <w:tc>
          <w:tcPr>
            <w:tcW w:w="4531" w:type="dxa"/>
          </w:tcPr>
          <w:p w:rsidRPr="0084749C" w:rsidR="0084749C" w:rsidP="0084749C" w:rsidRDefault="0084749C" w14:paraId="6B5286EF" w14:textId="26EE1179">
            <w:pPr>
              <w:pStyle w:val="BodyText"/>
              <w:spacing w:before="0" w:after="0"/>
              <w:rPr>
                <w:b w:val="0"/>
                <w:sz w:val="18"/>
                <w:lang w:val="hu-HU"/>
              </w:rPr>
            </w:pPr>
            <w:r w:rsidRPr="0084749C">
              <w:rPr>
                <w:b w:val="0"/>
                <w:sz w:val="18"/>
                <w:lang w:val="hu-HU"/>
              </w:rPr>
              <w:t>Jenkins</w:t>
            </w:r>
          </w:p>
        </w:tc>
        <w:tc>
          <w:tcPr>
            <w:tcW w:w="4820" w:type="dxa"/>
          </w:tcPr>
          <w:p w:rsidR="0084749C" w:rsidP="0084749C" w:rsidRDefault="0084749C" w14:paraId="580F73F0" w14:textId="77777777">
            <w:pPr>
              <w:pStyle w:val="BodyText"/>
              <w:spacing w:before="0" w:after="0"/>
              <w:rPr>
                <w:b w:val="0"/>
                <w:i/>
                <w:lang w:val="hu-HU"/>
              </w:rPr>
            </w:pPr>
          </w:p>
        </w:tc>
      </w:tr>
    </w:tbl>
    <w:p w:rsidRPr="00F14CAE" w:rsidR="00F14CAE" w:rsidP="00F14CAE" w:rsidRDefault="00F14CAE" w14:paraId="0EB5BC84" w14:textId="49BC9258">
      <w:pPr>
        <w:pStyle w:val="Heading2"/>
      </w:pPr>
      <w:bookmarkStart w:name="_Toc90049525" w:id="11"/>
      <w:r>
        <w:t>TECHNICAL ASPECTS</w:t>
      </w:r>
      <w:bookmarkEnd w:id="11"/>
    </w:p>
    <w:p w:rsidR="0084749C" w:rsidP="00800F93" w:rsidRDefault="008052CB" w14:paraId="0BDCF69F" w14:textId="495C854D">
      <w:pPr>
        <w:pStyle w:val="BodyText"/>
        <w:rPr>
          <w:b w:val="0"/>
          <w:lang w:val="hu-HU"/>
        </w:rPr>
      </w:pPr>
      <w:r w:rsidRPr="0038634B">
        <w:rPr>
          <w:i/>
          <w:lang w:val="hu-HU"/>
        </w:rPr>
        <w:t>Environment:</w:t>
      </w:r>
      <w:r>
        <w:rPr>
          <w:b w:val="0"/>
          <w:lang w:val="hu-HU"/>
        </w:rPr>
        <w:t xml:space="preserve"> please note that you need to build up your environment / project from the resources that you have received during the program.</w:t>
      </w:r>
    </w:p>
    <w:p w:rsidR="002F4397" w:rsidP="00800F93" w:rsidRDefault="008052CB" w14:paraId="162C5975" w14:textId="07CB5D28">
      <w:pPr>
        <w:pStyle w:val="BodyText"/>
        <w:rPr>
          <w:b w:val="0"/>
          <w:lang w:val="hu-HU"/>
        </w:rPr>
      </w:pPr>
      <w:r w:rsidRPr="0038634B">
        <w:rPr>
          <w:i/>
          <w:lang w:val="hu-HU"/>
        </w:rPr>
        <w:t>Git:</w:t>
      </w:r>
      <w:r>
        <w:rPr>
          <w:b w:val="0"/>
          <w:lang w:val="hu-HU"/>
        </w:rPr>
        <w:t xml:space="preserve"> </w:t>
      </w:r>
      <w:r w:rsidRPr="008071D8" w:rsidR="008071D8">
        <w:rPr>
          <w:b w:val="0"/>
          <w:lang w:val="hu-HU"/>
        </w:rPr>
        <w:t>Create your own final exercise folder on a new branch in your repository which will be merged back to master when you completed the exercise.</w:t>
      </w:r>
    </w:p>
    <w:p w:rsidR="008052CB" w:rsidP="00800F93" w:rsidRDefault="00FF5231" w14:paraId="1B84339D" w14:textId="00CE8F26">
      <w:pPr>
        <w:pStyle w:val="BodyText"/>
        <w:rPr>
          <w:b w:val="0"/>
          <w:bCs w:val="0"/>
          <w:lang w:val="hu-HU"/>
        </w:rPr>
      </w:pPr>
      <w:proofErr w:type="spellStart"/>
      <w:r w:rsidRPr="39C15B09" w:rsidR="00FF5231">
        <w:rPr>
          <w:i w:val="1"/>
          <w:iCs w:val="1"/>
          <w:lang w:val="hu-HU"/>
        </w:rPr>
        <w:t>Jenkins</w:t>
      </w:r>
      <w:proofErr w:type="spellEnd"/>
      <w:r w:rsidRPr="39C15B09" w:rsidR="00FF5231">
        <w:rPr>
          <w:i w:val="1"/>
          <w:iCs w:val="1"/>
          <w:lang w:val="hu-HU"/>
        </w:rPr>
        <w:t>:</w:t>
      </w:r>
      <w:r w:rsidRPr="39C15B09" w:rsidR="0038634B">
        <w:rPr>
          <w:b w:val="0"/>
          <w:bCs w:val="0"/>
          <w:i w:val="1"/>
          <w:iCs w:val="1"/>
          <w:lang w:val="hu-HU"/>
        </w:rPr>
        <w:t xml:space="preserve"> </w:t>
      </w:r>
      <w:r w:rsidRPr="39C15B09" w:rsidR="00BA3797">
        <w:rPr>
          <w:b w:val="0"/>
          <w:bCs w:val="0"/>
          <w:lang w:val="hu-HU"/>
        </w:rPr>
        <w:t xml:space="preserve">in </w:t>
      </w:r>
      <w:proofErr w:type="spellStart"/>
      <w:r w:rsidRPr="39C15B09" w:rsidR="00BA3797">
        <w:rPr>
          <w:b w:val="0"/>
          <w:bCs w:val="0"/>
          <w:lang w:val="hu-HU"/>
        </w:rPr>
        <w:t>case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r w:rsidRPr="39C15B09" w:rsidR="4A578086">
        <w:rPr>
          <w:b w:val="0"/>
          <w:bCs w:val="0"/>
          <w:lang w:val="hu-HU"/>
        </w:rPr>
        <w:t xml:space="preserve">of </w:t>
      </w:r>
      <w:proofErr w:type="spellStart"/>
      <w:r w:rsidRPr="39C15B09" w:rsidR="0038634B">
        <w:rPr>
          <w:b w:val="0"/>
          <w:bCs w:val="0"/>
          <w:lang w:val="hu-HU"/>
        </w:rPr>
        <w:t>primary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skill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change</w:t>
      </w:r>
      <w:proofErr w:type="spellEnd"/>
      <w:r w:rsidRPr="39C15B09" w:rsidR="731E7BA2">
        <w:rPr>
          <w:b w:val="0"/>
          <w:bCs w:val="0"/>
          <w:lang w:val="hu-HU"/>
        </w:rPr>
        <w:t>,</w:t>
      </w:r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you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need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to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manage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your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tests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using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jenkins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which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can</w:t>
      </w:r>
      <w:proofErr w:type="spellEnd"/>
      <w:r w:rsidRPr="39C15B09" w:rsidR="0038634B">
        <w:rPr>
          <w:b w:val="0"/>
          <w:bCs w:val="0"/>
          <w:lang w:val="hu-HU"/>
        </w:rPr>
        <w:t xml:space="preserve"> be </w:t>
      </w:r>
      <w:proofErr w:type="spellStart"/>
      <w:r w:rsidRPr="39C15B09" w:rsidR="0038634B">
        <w:rPr>
          <w:b w:val="0"/>
          <w:bCs w:val="0"/>
          <w:lang w:val="hu-HU"/>
        </w:rPr>
        <w:t>accessed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on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the</w:t>
      </w:r>
      <w:proofErr w:type="spellEnd"/>
      <w:r w:rsidRPr="39C15B09" w:rsidR="0038634B">
        <w:rPr>
          <w:b w:val="0"/>
          <w:bCs w:val="0"/>
          <w:lang w:val="hu-HU"/>
        </w:rPr>
        <w:t xml:space="preserve"> </w:t>
      </w:r>
      <w:proofErr w:type="spellStart"/>
      <w:r w:rsidRPr="39C15B09" w:rsidR="0038634B">
        <w:rPr>
          <w:b w:val="0"/>
          <w:bCs w:val="0"/>
          <w:lang w:val="hu-HU"/>
        </w:rPr>
        <w:t>following</w:t>
      </w:r>
      <w:proofErr w:type="spellEnd"/>
      <w:r w:rsidRPr="39C15B09" w:rsidR="0038634B">
        <w:rPr>
          <w:b w:val="0"/>
          <w:bCs w:val="0"/>
          <w:lang w:val="hu-HU"/>
        </w:rPr>
        <w:t xml:space="preserve"> link: </w:t>
      </w:r>
      <w:hyperlink r:id="R3ec964ced1524914">
        <w:r w:rsidRPr="39C15B09" w:rsidR="0038634B">
          <w:rPr>
            <w:rStyle w:val="Hyperlink"/>
            <w:b w:val="0"/>
            <w:bCs w:val="0"/>
            <w:lang w:val="hu-HU"/>
          </w:rPr>
          <w:t>Jenkins</w:t>
        </w:r>
      </w:hyperlink>
      <w:r w:rsidRPr="39C15B09" w:rsidR="0038634B">
        <w:rPr>
          <w:b w:val="0"/>
          <w:bCs w:val="0"/>
          <w:lang w:val="hu-HU"/>
        </w:rPr>
        <w:t xml:space="preserve"> </w:t>
      </w:r>
      <w:r w:rsidRPr="39C15B09" w:rsidR="7C357A1B">
        <w:rPr>
          <w:b w:val="0"/>
          <w:bCs w:val="0"/>
          <w:i w:val="1"/>
          <w:iCs w:val="1"/>
          <w:lang w:val="hu-HU"/>
        </w:rPr>
        <w:t>(</w:t>
      </w:r>
      <w:proofErr w:type="spellStart"/>
      <w:r w:rsidRPr="39C15B09" w:rsidR="022F7D84">
        <w:rPr>
          <w:b w:val="0"/>
          <w:bCs w:val="0"/>
          <w:i w:val="1"/>
          <w:iCs w:val="1"/>
          <w:lang w:val="hu-HU"/>
        </w:rPr>
        <w:t>yo</w:t>
      </w:r>
      <w:r w:rsidRPr="39C15B09" w:rsidR="7C357A1B">
        <w:rPr>
          <w:b w:val="0"/>
          <w:bCs w:val="0"/>
          <w:i w:val="1"/>
          <w:iCs w:val="1"/>
          <w:lang w:val="hu-HU"/>
        </w:rPr>
        <w:t>u</w:t>
      </w:r>
      <w:proofErr w:type="spellEnd"/>
      <w:r w:rsidRPr="39C15B09" w:rsidR="7C357A1B">
        <w:rPr>
          <w:b w:val="0"/>
          <w:bCs w:val="0"/>
          <w:i w:val="1"/>
          <w:iCs w:val="1"/>
          <w:lang w:val="hu-HU"/>
        </w:rPr>
        <w:t xml:space="preserve"> </w:t>
      </w:r>
      <w:proofErr w:type="spellStart"/>
      <w:r w:rsidRPr="39C15B09" w:rsidR="7C357A1B">
        <w:rPr>
          <w:b w:val="0"/>
          <w:bCs w:val="0"/>
          <w:i w:val="1"/>
          <w:iCs w:val="1"/>
          <w:lang w:val="hu-HU"/>
        </w:rPr>
        <w:t>need</w:t>
      </w:r>
      <w:proofErr w:type="spellEnd"/>
      <w:r w:rsidRPr="39C15B09" w:rsidR="7C357A1B">
        <w:rPr>
          <w:b w:val="0"/>
          <w:bCs w:val="0"/>
          <w:i w:val="1"/>
          <w:iCs w:val="1"/>
          <w:lang w:val="hu-HU"/>
        </w:rPr>
        <w:t xml:space="preserve"> </w:t>
      </w:r>
      <w:proofErr w:type="spellStart"/>
      <w:r w:rsidRPr="39C15B09" w:rsidR="7C357A1B">
        <w:rPr>
          <w:b w:val="0"/>
          <w:bCs w:val="0"/>
          <w:i w:val="1"/>
          <w:iCs w:val="1"/>
          <w:lang w:val="hu-HU"/>
        </w:rPr>
        <w:t>to</w:t>
      </w:r>
      <w:proofErr w:type="spellEnd"/>
      <w:r w:rsidRPr="39C15B09" w:rsidR="7C357A1B">
        <w:rPr>
          <w:b w:val="0"/>
          <w:bCs w:val="0"/>
          <w:i w:val="1"/>
          <w:iCs w:val="1"/>
          <w:lang w:val="hu-HU"/>
        </w:rPr>
        <w:t xml:space="preserve"> be </w:t>
      </w:r>
      <w:proofErr w:type="spellStart"/>
      <w:r w:rsidRPr="39C15B09" w:rsidR="7C357A1B">
        <w:rPr>
          <w:b w:val="0"/>
          <w:bCs w:val="0"/>
          <w:i w:val="1"/>
          <w:iCs w:val="1"/>
          <w:lang w:val="hu-HU"/>
        </w:rPr>
        <w:t>connected</w:t>
      </w:r>
      <w:proofErr w:type="spellEnd"/>
      <w:r w:rsidRPr="39C15B09" w:rsidR="7C357A1B">
        <w:rPr>
          <w:b w:val="0"/>
          <w:bCs w:val="0"/>
          <w:i w:val="1"/>
          <w:iCs w:val="1"/>
          <w:lang w:val="hu-HU"/>
        </w:rPr>
        <w:t xml:space="preserve"> </w:t>
      </w:r>
      <w:proofErr w:type="spellStart"/>
      <w:r w:rsidRPr="39C15B09" w:rsidR="7C357A1B">
        <w:rPr>
          <w:b w:val="0"/>
          <w:bCs w:val="0"/>
          <w:i w:val="1"/>
          <w:iCs w:val="1"/>
          <w:lang w:val="hu-HU"/>
        </w:rPr>
        <w:t>to</w:t>
      </w:r>
      <w:proofErr w:type="spellEnd"/>
      <w:r w:rsidRPr="39C15B09" w:rsidR="7C357A1B">
        <w:rPr>
          <w:b w:val="0"/>
          <w:bCs w:val="0"/>
          <w:i w:val="1"/>
          <w:iCs w:val="1"/>
          <w:lang w:val="hu-HU"/>
        </w:rPr>
        <w:t xml:space="preserve"> EPAM VPN)</w:t>
      </w:r>
    </w:p>
    <w:p w:rsidR="0038634B" w:rsidP="00800F93" w:rsidRDefault="00F00D03" w14:paraId="26CAF682" w14:textId="48B79B1B">
      <w:pPr>
        <w:pStyle w:val="BodyText"/>
        <w:rPr>
          <w:b w:val="0"/>
          <w:lang w:val="hu-HU"/>
        </w:rPr>
      </w:pPr>
      <w:r>
        <w:rPr>
          <w:b w:val="0"/>
          <w:lang w:val="hu-HU"/>
        </w:rPr>
        <w:t xml:space="preserve">Mentee </w:t>
      </w:r>
      <w:r w:rsidR="0038634B">
        <w:rPr>
          <w:b w:val="0"/>
          <w:lang w:val="hu-HU"/>
        </w:rPr>
        <w:t xml:space="preserve">Login credentials: </w:t>
      </w:r>
    </w:p>
    <w:p w:rsidR="0038634B" w:rsidP="0038634B" w:rsidRDefault="0038634B" w14:paraId="57704CC2" w14:textId="2E2D9B7F">
      <w:pPr>
        <w:pStyle w:val="BodyText"/>
        <w:numPr>
          <w:ilvl w:val="0"/>
          <w:numId w:val="41"/>
        </w:numPr>
        <w:spacing w:before="0" w:after="0"/>
        <w:ind w:left="1434" w:hanging="357"/>
        <w:rPr>
          <w:b w:val="0"/>
          <w:bCs w:val="0"/>
          <w:lang w:val="hu-HU"/>
        </w:rPr>
      </w:pPr>
      <w:proofErr w:type="spellStart"/>
      <w:r w:rsidRPr="06796E96" w:rsidR="0038634B">
        <w:rPr>
          <w:b w:val="0"/>
          <w:bCs w:val="0"/>
          <w:i w:val="1"/>
          <w:iCs w:val="1"/>
          <w:lang w:val="hu-HU"/>
        </w:rPr>
        <w:t>Name</w:t>
      </w:r>
      <w:proofErr w:type="spellEnd"/>
      <w:r w:rsidRPr="06796E96" w:rsidR="0038634B">
        <w:rPr>
          <w:b w:val="0"/>
          <w:bCs w:val="0"/>
          <w:i w:val="1"/>
          <w:iCs w:val="1"/>
          <w:lang w:val="hu-HU"/>
        </w:rPr>
        <w:t>:</w:t>
      </w:r>
      <w:r w:rsidRPr="06796E96" w:rsidR="0038634B">
        <w:rPr>
          <w:b w:val="0"/>
          <w:bCs w:val="0"/>
          <w:lang w:val="hu-HU"/>
        </w:rPr>
        <w:t xml:space="preserve"> </w:t>
      </w:r>
      <w:proofErr w:type="spellStart"/>
      <w:r w:rsidRPr="06796E96" w:rsidR="0038634B">
        <w:rPr>
          <w:b w:val="0"/>
          <w:bCs w:val="0"/>
          <w:lang w:val="hu-HU"/>
        </w:rPr>
        <w:t>your</w:t>
      </w:r>
      <w:proofErr w:type="spellEnd"/>
      <w:r w:rsidRPr="06796E96" w:rsidR="0038634B">
        <w:rPr>
          <w:b w:val="0"/>
          <w:bCs w:val="0"/>
          <w:lang w:val="hu-HU"/>
        </w:rPr>
        <w:t xml:space="preserve"> </w:t>
      </w:r>
      <w:proofErr w:type="spellStart"/>
      <w:r w:rsidRPr="06796E96" w:rsidR="0038634B">
        <w:rPr>
          <w:b w:val="0"/>
          <w:bCs w:val="0"/>
          <w:lang w:val="hu-HU"/>
        </w:rPr>
        <w:t>domain</w:t>
      </w:r>
      <w:proofErr w:type="spellEnd"/>
      <w:r w:rsidRPr="06796E96" w:rsidR="0038634B">
        <w:rPr>
          <w:b w:val="0"/>
          <w:bCs w:val="0"/>
          <w:lang w:val="hu-HU"/>
        </w:rPr>
        <w:t xml:space="preserve"> </w:t>
      </w:r>
      <w:proofErr w:type="spellStart"/>
      <w:r w:rsidRPr="06796E96" w:rsidR="0038634B">
        <w:rPr>
          <w:b w:val="0"/>
          <w:bCs w:val="0"/>
          <w:lang w:val="hu-HU"/>
        </w:rPr>
        <w:t>name</w:t>
      </w:r>
      <w:proofErr w:type="spellEnd"/>
      <w:r w:rsidRPr="06796E96" w:rsidR="0038634B">
        <w:rPr>
          <w:b w:val="0"/>
          <w:bCs w:val="0"/>
          <w:lang w:val="hu-HU"/>
        </w:rPr>
        <w:t xml:space="preserve"> (</w:t>
      </w:r>
      <w:proofErr w:type="spellStart"/>
      <w:r w:rsidRPr="06796E96" w:rsidR="0038634B">
        <w:rPr>
          <w:b w:val="0"/>
          <w:bCs w:val="0"/>
          <w:lang w:val="hu-HU"/>
        </w:rPr>
        <w:t>e.g</w:t>
      </w:r>
      <w:proofErr w:type="spellEnd"/>
      <w:r w:rsidRPr="06796E96" w:rsidR="0038634B">
        <w:rPr>
          <w:b w:val="0"/>
          <w:bCs w:val="0"/>
          <w:lang w:val="hu-HU"/>
        </w:rPr>
        <w:t xml:space="preserve">. </w:t>
      </w:r>
      <w:r w:rsidRPr="06796E96" w:rsidR="476027C7">
        <w:rPr>
          <w:b w:val="0"/>
          <w:bCs w:val="0"/>
          <w:lang w:val="hu-HU"/>
        </w:rPr>
        <w:t>firstname_lastname</w:t>
      </w:r>
      <w:r w:rsidRPr="06796E96" w:rsidR="0038634B">
        <w:rPr>
          <w:b w:val="0"/>
          <w:bCs w:val="0"/>
          <w:lang w:val="hu-HU"/>
        </w:rPr>
        <w:t xml:space="preserve">) </w:t>
      </w:r>
    </w:p>
    <w:p w:rsidR="0038634B" w:rsidP="0038634B" w:rsidRDefault="0038634B" w14:paraId="2DB86B35" w14:textId="4E2CD2B9">
      <w:pPr>
        <w:pStyle w:val="BodyText"/>
        <w:numPr>
          <w:ilvl w:val="0"/>
          <w:numId w:val="41"/>
        </w:numPr>
        <w:spacing w:before="0" w:after="0"/>
        <w:ind w:left="1434" w:hanging="357"/>
        <w:rPr>
          <w:b w:val="0"/>
          <w:lang w:val="hu-HU"/>
        </w:rPr>
      </w:pPr>
      <w:r w:rsidRPr="0038634B">
        <w:rPr>
          <w:b w:val="0"/>
          <w:i/>
          <w:lang w:val="hu-HU"/>
        </w:rPr>
        <w:t>Password:</w:t>
      </w:r>
      <w:r>
        <w:rPr>
          <w:b w:val="0"/>
          <w:lang w:val="hu-HU"/>
        </w:rPr>
        <w:t xml:space="preserve"> </w:t>
      </w:r>
      <w:r w:rsidR="00552A6E">
        <w:rPr>
          <w:bCs/>
          <w:lang w:val="hu-HU"/>
        </w:rPr>
        <w:t xml:space="preserve">alma1234 </w:t>
      </w:r>
      <w:r w:rsidR="00552A6E">
        <w:rPr>
          <w:b w:val="0"/>
          <w:lang w:val="hu-HU"/>
        </w:rPr>
        <w:t>(</w:t>
      </w:r>
      <w:r w:rsidRPr="009649B2" w:rsidR="00552A6E">
        <w:rPr>
          <w:bCs/>
          <w:lang w:val="hu-HU"/>
        </w:rPr>
        <w:t>change it after logging in!</w:t>
      </w:r>
      <w:r w:rsidR="00552A6E">
        <w:rPr>
          <w:b w:val="0"/>
          <w:lang w:val="hu-HU"/>
        </w:rPr>
        <w:t>)</w:t>
      </w:r>
    </w:p>
    <w:p w:rsidR="0038634B" w:rsidP="00800F93" w:rsidRDefault="0038634B" w14:paraId="2139423A" w14:textId="2CE8E3A2">
      <w:pPr>
        <w:pStyle w:val="BodyText"/>
        <w:rPr>
          <w:b w:val="0"/>
          <w:lang w:val="hu-HU"/>
        </w:rPr>
      </w:pPr>
      <w:r>
        <w:rPr>
          <w:b w:val="0"/>
          <w:lang w:val="hu-HU"/>
        </w:rPr>
        <w:t xml:space="preserve">When you logged into the application, you need to see the </w:t>
      </w:r>
      <w:r w:rsidR="00917B60">
        <w:rPr>
          <w:lang w:val="hu-HU"/>
        </w:rPr>
        <w:t>folder</w:t>
      </w:r>
      <w:r w:rsidR="0018158A">
        <w:rPr>
          <w:lang w:val="hu-HU"/>
        </w:rPr>
        <w:t>s with the name of mentee</w:t>
      </w:r>
    </w:p>
    <w:p w:rsidRPr="0038634B" w:rsidR="0038634B" w:rsidP="00800F93" w:rsidRDefault="0038634B" w14:paraId="34382B55" w14:textId="584C04C8">
      <w:pPr>
        <w:pStyle w:val="BodyText"/>
        <w:rPr>
          <w:b w:val="0"/>
          <w:lang w:val="hu-HU"/>
        </w:rPr>
      </w:pPr>
      <w:r>
        <w:rPr>
          <w:noProof/>
        </w:rPr>
        <w:drawing>
          <wp:inline distT="0" distB="0" distL="0" distR="0" wp14:anchorId="77605208" wp14:editId="6C885E17">
            <wp:extent cx="2162988" cy="1995170"/>
            <wp:effectExtent l="19050" t="19050" r="2794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988" cy="19951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8634B" w:rsidRDefault="0038634B" w14:paraId="06B9B411" w14:textId="01EC0CDA">
      <w:pPr>
        <w:widowControl/>
        <w:spacing w:line="240" w:lineRule="auto"/>
      </w:pPr>
    </w:p>
    <w:p w:rsidRPr="0038634B" w:rsidR="0038634B" w:rsidRDefault="0038634B" w14:paraId="57B5CA2E" w14:textId="1D3F24E4">
      <w:pPr>
        <w:widowControl/>
        <w:spacing w:line="240" w:lineRule="auto"/>
        <w:rPr>
          <w:rFonts w:ascii="Trebuchet MS" w:hAnsi="Trebuchet MS"/>
          <w:i/>
          <w:color w:val="464547"/>
          <w:lang w:val="hu-HU"/>
        </w:rPr>
      </w:pPr>
      <w:r>
        <w:rPr>
          <w:rFonts w:ascii="Trebuchet MS" w:hAnsi="Trebuchet MS"/>
          <w:color w:val="464547"/>
          <w:lang w:val="hu-HU"/>
        </w:rPr>
        <w:t xml:space="preserve">Under </w:t>
      </w:r>
      <w:r w:rsidR="006037FE">
        <w:rPr>
          <w:rFonts w:ascii="Trebuchet MS" w:hAnsi="Trebuchet MS"/>
          <w:color w:val="464547"/>
          <w:lang w:val="hu-HU"/>
        </w:rPr>
        <w:t>your folder</w:t>
      </w:r>
      <w:r>
        <w:rPr>
          <w:rFonts w:ascii="Trebuchet MS" w:hAnsi="Trebuchet MS"/>
          <w:color w:val="464547"/>
          <w:lang w:val="hu-HU"/>
        </w:rPr>
        <w:t xml:space="preserve">, </w:t>
      </w:r>
      <w:r w:rsidR="006037FE">
        <w:rPr>
          <w:rFonts w:ascii="Trebuchet MS" w:hAnsi="Trebuchet MS"/>
          <w:color w:val="464547"/>
          <w:lang w:val="hu-HU"/>
        </w:rPr>
        <w:t xml:space="preserve">is </w:t>
      </w:r>
      <w:r>
        <w:rPr>
          <w:rFonts w:ascii="Trebuchet MS" w:hAnsi="Trebuchet MS"/>
          <w:color w:val="464547"/>
          <w:lang w:val="hu-HU"/>
        </w:rPr>
        <w:t xml:space="preserve">your playground as part of this exercise. </w:t>
      </w:r>
      <w:r w:rsidRPr="0038634B">
        <w:rPr>
          <w:rFonts w:ascii="Trebuchet MS" w:hAnsi="Trebuchet MS"/>
          <w:i/>
          <w:color w:val="464547"/>
          <w:lang w:val="hu-HU"/>
        </w:rPr>
        <w:t>Please note that the mentors have access to every mentee folder.</w:t>
      </w:r>
    </w:p>
    <w:p w:rsidRPr="0038634B" w:rsidR="0038634B" w:rsidRDefault="0038634B" w14:paraId="1284C7BD" w14:textId="20814D1C">
      <w:pPr>
        <w:widowControl/>
        <w:spacing w:line="240" w:lineRule="auto"/>
      </w:pPr>
    </w:p>
    <w:p w:rsidR="00F14CAE" w:rsidP="00F14CAE" w:rsidRDefault="00F14CAE" w14:paraId="18938273" w14:textId="137773C6">
      <w:pPr>
        <w:pStyle w:val="Heading2"/>
      </w:pPr>
      <w:bookmarkStart w:name="_Toc90049526" w:id="12"/>
      <w:r>
        <w:t>SELENIUM / CONFIGURATION</w:t>
      </w:r>
      <w:bookmarkEnd w:id="12"/>
    </w:p>
    <w:p w:rsidR="00F14CAE" w:rsidP="00F14CAE" w:rsidRDefault="00F14CAE" w14:paraId="649DAFD6" w14:textId="022751CD">
      <w:pPr>
        <w:pStyle w:val="BodyText"/>
        <w:rPr>
          <w:b w:val="0"/>
        </w:rPr>
      </w:pPr>
      <w:r>
        <w:rPr>
          <w:b w:val="0"/>
        </w:rPr>
        <w:t xml:space="preserve">1. </w:t>
      </w:r>
      <w:r w:rsidRPr="00F14CAE">
        <w:rPr>
          <w:b w:val="0"/>
        </w:rPr>
        <w:t xml:space="preserve">You need to </w:t>
      </w:r>
      <w:hyperlink w:history="1" r:id="rId18">
        <w:r w:rsidRPr="004F7184">
          <w:rPr>
            <w:rStyle w:val="Hyperlink"/>
            <w:b w:val="0"/>
          </w:rPr>
          <w:t>set your PATH</w:t>
        </w:r>
      </w:hyperlink>
      <w:r w:rsidRPr="00F14CAE">
        <w:rPr>
          <w:b w:val="0"/>
        </w:rPr>
        <w:t xml:space="preserve"> according to the location of </w:t>
      </w:r>
      <w:r>
        <w:rPr>
          <w:b w:val="0"/>
        </w:rPr>
        <w:t>your ChromeD</w:t>
      </w:r>
      <w:r w:rsidRPr="00F14CAE">
        <w:rPr>
          <w:b w:val="0"/>
        </w:rPr>
        <w:t xml:space="preserve">river </w:t>
      </w:r>
      <w:r>
        <w:rPr>
          <w:b w:val="0"/>
        </w:rPr>
        <w:t xml:space="preserve">(binary), you don’t need to use </w:t>
      </w:r>
      <w:r w:rsidRPr="007C21EB">
        <w:rPr>
          <w:rFonts w:ascii="SimSun" w:hAnsi="SimSun" w:eastAsia="SimSun"/>
          <w:b w:val="0"/>
          <w:sz w:val="18"/>
        </w:rPr>
        <w:t>System.setProperty</w:t>
      </w:r>
      <w:r>
        <w:rPr>
          <w:b w:val="0"/>
        </w:rPr>
        <w:t xml:space="preserve"> in your implementation.</w:t>
      </w:r>
      <w:r w:rsidR="004F7184">
        <w:rPr>
          <w:b w:val="0"/>
        </w:rPr>
        <w:t xml:space="preserve"> </w:t>
      </w:r>
    </w:p>
    <w:p w:rsidR="003D6E47" w:rsidP="007C21EB" w:rsidRDefault="00F14CAE" w14:paraId="3348395A" w14:textId="77777777">
      <w:pPr>
        <w:pStyle w:val="BodyText"/>
        <w:ind w:left="709" w:firstLine="11"/>
        <w:rPr>
          <w:rFonts w:ascii="SimSun" w:hAnsi="SimSun" w:eastAsia="SimSun"/>
          <w:b w:val="0"/>
          <w:sz w:val="18"/>
        </w:rPr>
      </w:pPr>
      <w:r w:rsidRPr="00F14CAE">
        <w:rPr>
          <w:b w:val="0"/>
          <w:sz w:val="18"/>
        </w:rPr>
        <w:t xml:space="preserve">E.g. </w:t>
      </w:r>
      <w:r>
        <w:rPr>
          <w:b w:val="0"/>
          <w:sz w:val="18"/>
        </w:rPr>
        <w:t>“</w:t>
      </w:r>
      <w:r>
        <w:rPr>
          <w:rFonts w:ascii="SimSun" w:hAnsi="SimSun" w:eastAsia="SimSun"/>
          <w:b w:val="0"/>
          <w:sz w:val="18"/>
        </w:rPr>
        <w:t>D</w:t>
      </w:r>
      <w:r w:rsidR="00A11EC8">
        <w:rPr>
          <w:rFonts w:ascii="SimSun" w:hAnsi="SimSun" w:eastAsia="SimSun"/>
          <w:b w:val="0"/>
          <w:sz w:val="18"/>
        </w:rPr>
        <w:t>:\</w:t>
      </w:r>
      <w:r w:rsidRPr="00F14CAE">
        <w:rPr>
          <w:rFonts w:ascii="SimSun" w:hAnsi="SimSun" w:eastAsia="SimSun"/>
          <w:b w:val="0"/>
          <w:sz w:val="18"/>
        </w:rPr>
        <w:t>tam20</w:t>
      </w:r>
      <w:r w:rsidR="00C61C0F">
        <w:rPr>
          <w:rFonts w:ascii="SimSun" w:hAnsi="SimSun" w:eastAsia="SimSun"/>
          <w:b w:val="0"/>
          <w:sz w:val="18"/>
        </w:rPr>
        <w:t>20</w:t>
      </w:r>
      <w:r w:rsidR="00A11EC8">
        <w:rPr>
          <w:rFonts w:ascii="SimSun" w:hAnsi="SimSun" w:eastAsia="SimSun"/>
          <w:b w:val="0"/>
          <w:sz w:val="18"/>
        </w:rPr>
        <w:t>\</w:t>
      </w:r>
      <w:r w:rsidRPr="00F14CAE">
        <w:rPr>
          <w:rFonts w:ascii="SimSun" w:hAnsi="SimSun" w:eastAsia="SimSun"/>
          <w:b w:val="0"/>
          <w:sz w:val="18"/>
        </w:rPr>
        <w:t>webdriver</w:t>
      </w:r>
      <w:r w:rsidR="00A11EC8">
        <w:rPr>
          <w:rFonts w:ascii="SimSun" w:hAnsi="SimSun" w:eastAsia="SimSun"/>
          <w:b w:val="0"/>
          <w:sz w:val="18"/>
        </w:rPr>
        <w:t>\</w:t>
      </w:r>
      <w:r w:rsidRPr="00F14CAE">
        <w:rPr>
          <w:rFonts w:ascii="SimSun" w:hAnsi="SimSun" w:eastAsia="SimSun"/>
          <w:b w:val="0"/>
          <w:sz w:val="18"/>
        </w:rPr>
        <w:t>chromedriver.exe</w:t>
      </w:r>
      <w:r w:rsidRPr="00F14CAE">
        <w:rPr>
          <w:b w:val="0"/>
          <w:sz w:val="18"/>
        </w:rPr>
        <w:t xml:space="preserve"> then you need to add </w:t>
      </w:r>
      <w:r w:rsidRPr="00F14CAE">
        <w:rPr>
          <w:rFonts w:ascii="SimSun" w:hAnsi="SimSun" w:eastAsia="SimSun"/>
          <w:b w:val="0"/>
          <w:sz w:val="18"/>
        </w:rPr>
        <w:t>“D:</w:t>
      </w:r>
      <w:r w:rsidR="00A11EC8">
        <w:rPr>
          <w:rFonts w:ascii="SimSun" w:hAnsi="SimSun" w:eastAsia="SimSun"/>
          <w:b w:val="0"/>
          <w:sz w:val="18"/>
        </w:rPr>
        <w:t>\</w:t>
      </w:r>
      <w:r w:rsidRPr="00F14CAE">
        <w:rPr>
          <w:rFonts w:ascii="SimSun" w:hAnsi="SimSun" w:eastAsia="SimSun"/>
          <w:b w:val="0"/>
          <w:sz w:val="18"/>
        </w:rPr>
        <w:t>tam20</w:t>
      </w:r>
      <w:r w:rsidR="00C61C0F">
        <w:rPr>
          <w:rFonts w:ascii="SimSun" w:hAnsi="SimSun" w:eastAsia="SimSun"/>
          <w:b w:val="0"/>
          <w:sz w:val="18"/>
        </w:rPr>
        <w:t>20</w:t>
      </w:r>
      <w:r w:rsidR="003D6E47">
        <w:rPr>
          <w:rFonts w:ascii="SimSun" w:hAnsi="SimSun" w:eastAsia="SimSun"/>
          <w:b w:val="0"/>
          <w:sz w:val="18"/>
        </w:rPr>
        <w:t>.com</w:t>
      </w:r>
    </w:p>
    <w:p w:rsidR="00F14CAE" w:rsidP="007C21EB" w:rsidRDefault="00A11EC8" w14:paraId="539EE681" w14:textId="74B9DDC6">
      <w:pPr>
        <w:pStyle w:val="BodyText"/>
        <w:ind w:left="709" w:firstLine="11"/>
        <w:rPr>
          <w:b w:val="0"/>
          <w:sz w:val="18"/>
        </w:rPr>
      </w:pPr>
      <w:r w:rsidRPr="06796E96" w:rsidR="00A11EC8">
        <w:rPr>
          <w:rFonts w:ascii="SimSun" w:hAnsi="SimSun" w:eastAsia="SimSun"/>
          <w:b w:val="0"/>
          <w:bCs w:val="0"/>
          <w:sz w:val="18"/>
          <w:szCs w:val="18"/>
        </w:rPr>
        <w:t>\</w:t>
      </w:r>
      <w:r w:rsidRPr="06796E96" w:rsidR="00F14CAE">
        <w:rPr>
          <w:rFonts w:ascii="SimSun" w:hAnsi="SimSun" w:eastAsia="SimSun"/>
          <w:b w:val="0"/>
          <w:bCs w:val="0"/>
          <w:sz w:val="18"/>
          <w:szCs w:val="18"/>
        </w:rPr>
        <w:t>webdriver”</w:t>
      </w:r>
      <w:r w:rsidRPr="06796E96" w:rsidR="00F14CAE">
        <w:rPr>
          <w:b w:val="0"/>
          <w:bCs w:val="0"/>
          <w:sz w:val="18"/>
          <w:szCs w:val="18"/>
        </w:rPr>
        <w:t xml:space="preserve"> to the PATH.</w:t>
      </w:r>
    </w:p>
    <w:p w:rsidR="00B465A3" w:rsidP="007C21EB" w:rsidRDefault="00B465A3" w14:paraId="197DDE35" w14:textId="77777777">
      <w:pPr>
        <w:pStyle w:val="BodyText"/>
        <w:ind w:left="709" w:firstLine="11"/>
        <w:rPr>
          <w:b w:val="0"/>
          <w:sz w:val="18"/>
        </w:rPr>
      </w:pPr>
    </w:p>
    <w:p w:rsidR="00A27B1B" w:rsidP="00A27B1B" w:rsidRDefault="00A27B1B" w14:paraId="0EED9538" w14:textId="1B5898C0">
      <w:pPr>
        <w:pStyle w:val="Heading1"/>
      </w:pPr>
      <w:bookmarkStart w:name="_Toc90049527" w:id="13"/>
      <w:r>
        <w:t>Evaluation</w:t>
      </w:r>
      <w:bookmarkEnd w:id="13"/>
    </w:p>
    <w:p w:rsidRPr="00A27B1B" w:rsidR="00A27B1B" w:rsidP="00A27B1B" w:rsidRDefault="00A27B1B" w14:paraId="30E8B8A5" w14:textId="77777777">
      <w:pPr>
        <w:pStyle w:val="BodyText"/>
      </w:pPr>
    </w:p>
    <w:p w:rsidR="0038634B" w:rsidP="52DFB6E5" w:rsidRDefault="00126130" w14:paraId="7E8BB9FC" w14:textId="3BBAFE64">
      <w:pPr>
        <w:widowControl w:val="1"/>
        <w:spacing w:line="240" w:lineRule="auto"/>
        <w:rPr>
          <w:rFonts w:ascii="Trebuchet MS" w:hAnsi="Trebuchet MS"/>
          <w:color w:val="464547"/>
        </w:rPr>
      </w:pPr>
      <w:r w:rsidRPr="39C15B09" w:rsidR="00126130">
        <w:rPr>
          <w:rFonts w:ascii="Trebuchet MS" w:hAnsi="Trebuchet MS"/>
          <w:color w:val="464547"/>
        </w:rPr>
        <w:t>Th</w:t>
      </w:r>
      <w:r w:rsidRPr="39C15B09" w:rsidR="46A71EA8">
        <w:rPr>
          <w:rFonts w:ascii="Trebuchet MS" w:hAnsi="Trebuchet MS"/>
          <w:color w:val="464547"/>
        </w:rPr>
        <w:t xml:space="preserve">is section describes the </w:t>
      </w:r>
      <w:r w:rsidRPr="39C15B09" w:rsidR="00126130">
        <w:rPr>
          <w:rFonts w:ascii="Trebuchet MS" w:hAnsi="Trebuchet MS"/>
          <w:color w:val="464547"/>
        </w:rPr>
        <w:t>evaluation</w:t>
      </w:r>
      <w:r w:rsidRPr="39C15B09" w:rsidR="00126130">
        <w:rPr>
          <w:rFonts w:ascii="Trebuchet MS" w:hAnsi="Trebuchet MS"/>
          <w:color w:val="464547"/>
        </w:rPr>
        <w:t xml:space="preserve"> for the final exercise (</w:t>
      </w:r>
      <w:r w:rsidRPr="39C15B09" w:rsidR="00126130">
        <w:rPr>
          <w:rFonts w:ascii="Trebuchet MS" w:hAnsi="Trebuchet MS"/>
          <w:color w:val="464547"/>
        </w:rPr>
        <w:t>based on your goal</w:t>
      </w:r>
      <w:r w:rsidRPr="39C15B09" w:rsidR="00126130">
        <w:rPr>
          <w:rFonts w:ascii="Trebuchet MS" w:hAnsi="Trebuchet MS"/>
          <w:color w:val="464547"/>
        </w:rPr>
        <w:t>)</w:t>
      </w:r>
      <w:r w:rsidRPr="39C15B09" w:rsidR="138C6ED9">
        <w:rPr>
          <w:rFonts w:ascii="Trebuchet MS" w:hAnsi="Trebuchet MS"/>
          <w:color w:val="464547"/>
        </w:rPr>
        <w:t>.</w:t>
      </w:r>
    </w:p>
    <w:p w:rsidR="00126130" w:rsidRDefault="00126130" w14:paraId="45DEAF7B" w14:textId="77777777">
      <w:pPr>
        <w:widowControl/>
        <w:spacing w:line="240" w:lineRule="auto"/>
      </w:pPr>
    </w:p>
    <w:p w:rsidR="00BB61A4" w:rsidP="52DFB6E5" w:rsidRDefault="00BB61A4" w14:paraId="6F8B7E98" w14:textId="6D360E47">
      <w:pPr>
        <w:widowControl w:val="1"/>
        <w:spacing w:line="240" w:lineRule="auto"/>
        <w:rPr>
          <w:rFonts w:ascii="Trebuchet MS" w:hAnsi="Trebuchet MS"/>
          <w:b w:val="1"/>
          <w:bCs w:val="1"/>
          <w:i w:val="1"/>
          <w:iCs w:val="1"/>
          <w:color w:val="464547"/>
        </w:rPr>
      </w:pPr>
      <w:r w:rsidRPr="52DFB6E5" w:rsidR="00BB61A4">
        <w:rPr>
          <w:rFonts w:ascii="Trebuchet MS" w:hAnsi="Trebuchet MS"/>
          <w:b w:val="1"/>
          <w:bCs w:val="1"/>
          <w:i w:val="1"/>
          <w:iCs w:val="1"/>
          <w:color w:val="464547"/>
        </w:rPr>
        <w:t>PRIMARY SKILL</w:t>
      </w:r>
      <w:r w:rsidRPr="52DFB6E5" w:rsidR="008D55E7">
        <w:rPr>
          <w:rFonts w:ascii="Trebuchet MS" w:hAnsi="Trebuchet MS"/>
          <w:b w:val="1"/>
          <w:bCs w:val="1"/>
          <w:i w:val="1"/>
          <w:iCs w:val="1"/>
          <w:color w:val="464547"/>
        </w:rPr>
        <w:t xml:space="preserve"> (Discipline change</w:t>
      </w:r>
      <w:r w:rsidRPr="52DFB6E5" w:rsidR="00126130">
        <w:rPr>
          <w:rFonts w:ascii="Trebuchet MS" w:hAnsi="Trebuchet MS"/>
          <w:b w:val="1"/>
          <w:bCs w:val="1"/>
          <w:i w:val="1"/>
          <w:iCs w:val="1"/>
          <w:color w:val="464547"/>
        </w:rPr>
        <w:t xml:space="preserve"> to E1</w:t>
      </w:r>
      <w:r w:rsidRPr="52DFB6E5" w:rsidR="008D55E7">
        <w:rPr>
          <w:rFonts w:ascii="Trebuchet MS" w:hAnsi="Trebuchet MS"/>
          <w:b w:val="1"/>
          <w:bCs w:val="1"/>
          <w:i w:val="1"/>
          <w:iCs w:val="1"/>
          <w:color w:val="464547"/>
        </w:rPr>
        <w:t>)</w:t>
      </w:r>
      <w:r w:rsidRPr="52DFB6E5" w:rsidR="00BB61A4">
        <w:rPr>
          <w:rFonts w:ascii="Trebuchet MS" w:hAnsi="Trebuchet MS"/>
          <w:b w:val="1"/>
          <w:bCs w:val="1"/>
          <w:i w:val="1"/>
          <w:iCs w:val="1"/>
          <w:color w:val="464547"/>
        </w:rPr>
        <w:t>:</w:t>
      </w:r>
    </w:p>
    <w:p w:rsidR="00BB61A4" w:rsidP="52DFB6E5" w:rsidRDefault="00BB61A4" w14:paraId="10620C7B" w14:textId="043D9483">
      <w:pPr>
        <w:pStyle w:val="ListParagraph"/>
        <w:widowControl w:val="1"/>
        <w:numPr>
          <w:ilvl w:val="0"/>
          <w:numId w:val="42"/>
        </w:numPr>
        <w:spacing w:line="240" w:lineRule="auto"/>
        <w:rPr>
          <w:rFonts w:ascii="Trebuchet MS" w:hAnsi="Trebuchet MS" w:eastAsia="Trebuchet MS" w:cs="Trebuchet MS"/>
          <w:color w:val="464547"/>
        </w:rPr>
      </w:pPr>
      <w:r w:rsidRPr="52DFB6E5" w:rsidR="00BB61A4">
        <w:rPr>
          <w:rFonts w:ascii="Trebuchet MS" w:hAnsi="Trebuchet MS"/>
          <w:color w:val="464547"/>
        </w:rPr>
        <w:t>Mentor should notify curator, that mentee finished the final exercise</w:t>
      </w:r>
      <w:r w:rsidRPr="52DFB6E5" w:rsidR="006A6631">
        <w:rPr>
          <w:rFonts w:ascii="Trebuchet MS" w:hAnsi="Trebuchet MS"/>
          <w:color w:val="464547"/>
        </w:rPr>
        <w:t xml:space="preserve">, </w:t>
      </w:r>
      <w:r w:rsidRPr="52DFB6E5" w:rsidR="00BB61A4">
        <w:rPr>
          <w:rFonts w:ascii="Trebuchet MS" w:hAnsi="Trebuchet MS"/>
          <w:color w:val="464547"/>
        </w:rPr>
        <w:t>ready for demonstration</w:t>
      </w:r>
      <w:r w:rsidRPr="52DFB6E5" w:rsidR="006A6631">
        <w:rPr>
          <w:rFonts w:ascii="Trebuchet MS" w:hAnsi="Trebuchet MS"/>
          <w:color w:val="464547"/>
        </w:rPr>
        <w:t xml:space="preserve"> and </w:t>
      </w:r>
      <w:r w:rsidRPr="52DFB6E5" w:rsidR="006A6631">
        <w:rPr>
          <w:rFonts w:ascii="Trebuchet MS" w:hAnsi="Trebuchet MS"/>
          <w:color w:val="464547"/>
        </w:rPr>
        <w:t>good candidate for E1</w:t>
      </w:r>
    </w:p>
    <w:p w:rsidR="00BB61A4" w:rsidP="52DFB6E5" w:rsidRDefault="00BB61A4" w14:paraId="2745FB2A" w14:textId="3B736526">
      <w:pPr>
        <w:pStyle w:val="ListParagraph"/>
        <w:widowControl w:val="1"/>
        <w:numPr>
          <w:ilvl w:val="0"/>
          <w:numId w:val="42"/>
        </w:numPr>
        <w:spacing w:line="240" w:lineRule="auto"/>
        <w:rPr>
          <w:rFonts w:ascii="Trebuchet MS" w:hAnsi="Trebuchet MS" w:eastAsia="Trebuchet MS" w:cs="Trebuchet MS"/>
          <w:color w:val="464547"/>
        </w:rPr>
      </w:pPr>
      <w:r w:rsidRPr="52DFB6E5" w:rsidR="00BB61A4">
        <w:rPr>
          <w:rFonts w:ascii="Trebuchet MS" w:hAnsi="Trebuchet MS"/>
          <w:color w:val="464547"/>
        </w:rPr>
        <w:t>Curator should organize informal ASMT session for mentee with 2 mentors from the program</w:t>
      </w:r>
      <w:r w:rsidRPr="52DFB6E5" w:rsidR="008D55E7">
        <w:rPr>
          <w:rFonts w:ascii="Trebuchet MS" w:hAnsi="Trebuchet MS"/>
          <w:color w:val="464547"/>
        </w:rPr>
        <w:t xml:space="preserve"> (mentee’s mentor is optional observer)</w:t>
      </w:r>
    </w:p>
    <w:p w:rsidR="00024CCB" w:rsidP="52DFB6E5" w:rsidRDefault="00024CCB" w14:paraId="54FC2CAF" w14:textId="04325925">
      <w:pPr>
        <w:pStyle w:val="ListParagraph"/>
        <w:widowControl w:val="1"/>
        <w:numPr>
          <w:ilvl w:val="0"/>
          <w:numId w:val="42"/>
        </w:numPr>
        <w:spacing w:line="240" w:lineRule="auto"/>
        <w:rPr>
          <w:rFonts w:ascii="Trebuchet MS" w:hAnsi="Trebuchet MS" w:eastAsia="Trebuchet MS" w:cs="Trebuchet MS"/>
          <w:color w:val="464547"/>
        </w:rPr>
      </w:pPr>
      <w:r w:rsidRPr="52DFB6E5" w:rsidR="00024CCB">
        <w:rPr>
          <w:rFonts w:ascii="Trebuchet MS" w:hAnsi="Trebuchet MS"/>
          <w:color w:val="464547"/>
        </w:rPr>
        <w:t xml:space="preserve">Mentee should give permission for 2 </w:t>
      </w:r>
      <w:r w:rsidRPr="52DFB6E5" w:rsidR="00D64472">
        <w:rPr>
          <w:rFonts w:ascii="Trebuchet MS" w:hAnsi="Trebuchet MS"/>
          <w:color w:val="464547"/>
        </w:rPr>
        <w:t xml:space="preserve">ASMT </w:t>
      </w:r>
      <w:r w:rsidRPr="52DFB6E5" w:rsidR="00024CCB">
        <w:rPr>
          <w:rFonts w:ascii="Trebuchet MS" w:hAnsi="Trebuchet MS"/>
          <w:color w:val="464547"/>
        </w:rPr>
        <w:t xml:space="preserve">Mentor and Curator on </w:t>
      </w:r>
      <w:r w:rsidRPr="52DFB6E5" w:rsidR="00D64472">
        <w:rPr>
          <w:rFonts w:ascii="Trebuchet MS" w:hAnsi="Trebuchet MS"/>
          <w:color w:val="464547"/>
        </w:rPr>
        <w:t>the</w:t>
      </w:r>
      <w:r w:rsidRPr="52DFB6E5" w:rsidR="00024CCB">
        <w:rPr>
          <w:rFonts w:ascii="Trebuchet MS" w:hAnsi="Trebuchet MS"/>
          <w:color w:val="464547"/>
        </w:rPr>
        <w:t xml:space="preserve"> repository</w:t>
      </w:r>
    </w:p>
    <w:p w:rsidR="008D55E7" w:rsidP="52DFB6E5" w:rsidRDefault="008D55E7" w14:paraId="1DF5DF01" w14:textId="26D72436">
      <w:pPr>
        <w:pStyle w:val="ListParagraph"/>
        <w:widowControl w:val="1"/>
        <w:numPr>
          <w:ilvl w:val="0"/>
          <w:numId w:val="42"/>
        </w:numPr>
        <w:spacing w:line="240" w:lineRule="auto"/>
        <w:rPr>
          <w:rFonts w:ascii="Trebuchet MS" w:hAnsi="Trebuchet MS" w:eastAsia="Trebuchet MS" w:cs="Trebuchet MS"/>
          <w:color w:val="464547"/>
        </w:rPr>
      </w:pPr>
      <w:r w:rsidRPr="52DFB6E5" w:rsidR="008D55E7">
        <w:rPr>
          <w:rFonts w:ascii="Trebuchet MS" w:hAnsi="Trebuchet MS"/>
          <w:color w:val="464547"/>
        </w:rPr>
        <w:t>Mentee should demonstrate final project</w:t>
      </w:r>
    </w:p>
    <w:p w:rsidR="008D55E7" w:rsidP="52DFB6E5" w:rsidRDefault="008D55E7" w14:paraId="2694F75F" w14:textId="73FCCC2E">
      <w:pPr>
        <w:pStyle w:val="ListParagraph"/>
        <w:widowControl w:val="1"/>
        <w:numPr>
          <w:ilvl w:val="0"/>
          <w:numId w:val="42"/>
        </w:numPr>
        <w:spacing w:line="240" w:lineRule="auto"/>
        <w:rPr>
          <w:rFonts w:ascii="Trebuchet MS" w:hAnsi="Trebuchet MS" w:eastAsia="Trebuchet MS" w:cs="Trebuchet MS"/>
          <w:color w:val="464547"/>
        </w:rPr>
      </w:pPr>
      <w:r w:rsidRPr="52DFB6E5" w:rsidR="008D55E7">
        <w:rPr>
          <w:rFonts w:ascii="Trebuchet MS" w:hAnsi="Trebuchet MS"/>
          <w:color w:val="464547"/>
        </w:rPr>
        <w:t xml:space="preserve">Mentors </w:t>
      </w:r>
      <w:r w:rsidRPr="52DFB6E5" w:rsidR="004B369E">
        <w:rPr>
          <w:rFonts w:ascii="Trebuchet MS" w:hAnsi="Trebuchet MS"/>
          <w:color w:val="464547"/>
        </w:rPr>
        <w:t xml:space="preserve">should </w:t>
      </w:r>
      <w:r w:rsidRPr="52DFB6E5" w:rsidR="007D4F0B">
        <w:rPr>
          <w:rFonts w:ascii="Trebuchet MS" w:hAnsi="Trebuchet MS"/>
          <w:color w:val="464547"/>
        </w:rPr>
        <w:t>be sure</w:t>
      </w:r>
      <w:r w:rsidRPr="52DFB6E5" w:rsidR="008D55E7">
        <w:rPr>
          <w:rFonts w:ascii="Trebuchet MS" w:hAnsi="Trebuchet MS"/>
          <w:color w:val="464547"/>
        </w:rPr>
        <w:t>, that mentee has E1 knowledge (Ask some question about final project and base knowledge)</w:t>
      </w:r>
    </w:p>
    <w:p w:rsidR="001A18A9" w:rsidP="52DFB6E5" w:rsidRDefault="001A18A9" w14:paraId="0F6679C6" w14:textId="4AD467E4">
      <w:pPr>
        <w:pStyle w:val="ListParagraph"/>
        <w:widowControl w:val="1"/>
        <w:numPr>
          <w:ilvl w:val="1"/>
          <w:numId w:val="42"/>
        </w:numPr>
        <w:spacing w:line="240" w:lineRule="auto"/>
        <w:rPr>
          <w:rFonts w:ascii="Trebuchet MS" w:hAnsi="Trebuchet MS" w:eastAsia="Trebuchet MS" w:cs="Trebuchet MS"/>
          <w:color w:val="464547"/>
        </w:rPr>
      </w:pPr>
      <w:r w:rsidRPr="52DFB6E5" w:rsidR="001A18A9">
        <w:rPr>
          <w:rFonts w:ascii="Trebuchet MS" w:hAnsi="Trebuchet MS"/>
          <w:i w:val="1"/>
          <w:iCs w:val="1"/>
          <w:color w:val="464547"/>
        </w:rPr>
        <w:t xml:space="preserve">Edge case: Mentee has some experience about test automation, programing before TAM. </w:t>
      </w:r>
      <w:r w:rsidRPr="52DFB6E5" w:rsidR="00A6392E">
        <w:rPr>
          <w:rFonts w:ascii="Trebuchet MS" w:hAnsi="Trebuchet MS"/>
          <w:i w:val="1"/>
          <w:iCs w:val="1"/>
          <w:color w:val="464547"/>
        </w:rPr>
        <w:t>Candidate for E2</w:t>
      </w:r>
    </w:p>
    <w:p w:rsidR="008D55E7" w:rsidP="52DFB6E5" w:rsidRDefault="00126130" w14:paraId="25B45A7B" w14:textId="125DF83D">
      <w:pPr>
        <w:pStyle w:val="ListParagraph"/>
        <w:widowControl w:val="1"/>
        <w:numPr>
          <w:ilvl w:val="0"/>
          <w:numId w:val="42"/>
        </w:numPr>
        <w:spacing w:line="240" w:lineRule="auto"/>
        <w:rPr>
          <w:rFonts w:ascii="Trebuchet MS" w:hAnsi="Trebuchet MS" w:eastAsia="Trebuchet MS" w:cs="Trebuchet MS"/>
          <w:color w:val="464547"/>
        </w:rPr>
      </w:pPr>
      <w:r w:rsidRPr="52DFB6E5" w:rsidR="00126130">
        <w:rPr>
          <w:rFonts w:ascii="Trebuchet MS" w:hAnsi="Trebuchet MS"/>
          <w:color w:val="464547"/>
        </w:rPr>
        <w:t>Informal session should take ~30 min</w:t>
      </w:r>
    </w:p>
    <w:p w:rsidR="00126130" w:rsidP="52DFB6E5" w:rsidRDefault="00C2294E" w14:paraId="7FA8223F" w14:textId="0F0772F1">
      <w:pPr>
        <w:pStyle w:val="ListParagraph"/>
        <w:widowControl w:val="1"/>
        <w:numPr>
          <w:ilvl w:val="0"/>
          <w:numId w:val="42"/>
        </w:numPr>
        <w:spacing w:line="240" w:lineRule="auto"/>
        <w:rPr>
          <w:rFonts w:ascii="Trebuchet MS" w:hAnsi="Trebuchet MS" w:eastAsia="Trebuchet MS" w:cs="Trebuchet MS"/>
          <w:color w:val="464547"/>
        </w:rPr>
      </w:pPr>
      <w:r w:rsidRPr="52DFB6E5" w:rsidR="00C2294E">
        <w:rPr>
          <w:rFonts w:ascii="Trebuchet MS" w:hAnsi="Trebuchet MS"/>
          <w:color w:val="464547"/>
        </w:rPr>
        <w:t xml:space="preserve">In </w:t>
      </w:r>
      <w:r w:rsidRPr="52DFB6E5" w:rsidR="0049201F">
        <w:rPr>
          <w:rFonts w:ascii="Trebuchet MS" w:hAnsi="Trebuchet MS"/>
          <w:color w:val="464547"/>
        </w:rPr>
        <w:t>e</w:t>
      </w:r>
      <w:r w:rsidRPr="52DFB6E5" w:rsidR="001A18A9">
        <w:rPr>
          <w:rFonts w:ascii="Trebuchet MS" w:hAnsi="Trebuchet MS"/>
          <w:color w:val="464547"/>
        </w:rPr>
        <w:t>nd of call</w:t>
      </w:r>
      <w:r w:rsidRPr="52DFB6E5" w:rsidR="0049201F">
        <w:rPr>
          <w:rFonts w:ascii="Trebuchet MS" w:hAnsi="Trebuchet MS"/>
          <w:color w:val="464547"/>
        </w:rPr>
        <w:t>,</w:t>
      </w:r>
      <w:r w:rsidRPr="52DFB6E5" w:rsidR="001A18A9">
        <w:rPr>
          <w:rFonts w:ascii="Trebuchet MS" w:hAnsi="Trebuchet MS"/>
          <w:color w:val="464547"/>
        </w:rPr>
        <w:t xml:space="preserve"> Mentors will evaluate </w:t>
      </w:r>
      <w:r w:rsidRPr="52DFB6E5" w:rsidR="00C2294E">
        <w:rPr>
          <w:rFonts w:ascii="Trebuchet MS" w:hAnsi="Trebuchet MS"/>
          <w:color w:val="464547"/>
        </w:rPr>
        <w:t xml:space="preserve">the </w:t>
      </w:r>
      <w:r w:rsidRPr="52DFB6E5" w:rsidR="001A18A9">
        <w:rPr>
          <w:rFonts w:ascii="Trebuchet MS" w:hAnsi="Trebuchet MS"/>
          <w:color w:val="464547"/>
        </w:rPr>
        <w:t>mentee (Recommended or not Recommended)</w:t>
      </w:r>
    </w:p>
    <w:p w:rsidR="00A6392E" w:rsidP="52DFB6E5" w:rsidRDefault="00A6392E" w14:paraId="6237E70C" w14:textId="4C1AAD60">
      <w:pPr>
        <w:pStyle w:val="ListParagraph"/>
        <w:widowControl w:val="1"/>
        <w:numPr>
          <w:ilvl w:val="1"/>
          <w:numId w:val="42"/>
        </w:numPr>
        <w:spacing w:line="240" w:lineRule="auto"/>
        <w:rPr>
          <w:rFonts w:ascii="Trebuchet MS" w:hAnsi="Trebuchet MS" w:eastAsia="Trebuchet MS" w:cs="Trebuchet MS"/>
          <w:color w:val="464547"/>
        </w:rPr>
      </w:pPr>
      <w:r w:rsidRPr="52DFB6E5" w:rsidR="00A6392E">
        <w:rPr>
          <w:rFonts w:ascii="Trebuchet MS" w:hAnsi="Trebuchet MS"/>
          <w:i w:val="1"/>
          <w:iCs w:val="1"/>
          <w:color w:val="464547"/>
        </w:rPr>
        <w:t>Recommended: change discipline</w:t>
      </w:r>
    </w:p>
    <w:p w:rsidR="00A6392E" w:rsidP="52DFB6E5" w:rsidRDefault="00A6392E" w14:paraId="367A297F" w14:textId="4596E9C4">
      <w:pPr>
        <w:pStyle w:val="ListParagraph"/>
        <w:widowControl w:val="1"/>
        <w:numPr>
          <w:ilvl w:val="1"/>
          <w:numId w:val="42"/>
        </w:numPr>
        <w:spacing w:line="240" w:lineRule="auto"/>
        <w:rPr>
          <w:rFonts w:ascii="Trebuchet MS" w:hAnsi="Trebuchet MS" w:eastAsia="Trebuchet MS" w:cs="Trebuchet MS"/>
          <w:color w:val="464547"/>
        </w:rPr>
      </w:pPr>
      <w:r w:rsidRPr="52DFB6E5" w:rsidR="00A6392E">
        <w:rPr>
          <w:rFonts w:ascii="Trebuchet MS" w:hAnsi="Trebuchet MS"/>
          <w:i w:val="1"/>
          <w:iCs w:val="1"/>
          <w:color w:val="464547"/>
        </w:rPr>
        <w:t>not Recommended</w:t>
      </w:r>
      <w:r w:rsidRPr="52DFB6E5" w:rsidR="00A6392E">
        <w:rPr>
          <w:rFonts w:ascii="Trebuchet MS" w:hAnsi="Trebuchet MS"/>
          <w:i w:val="1"/>
          <w:iCs w:val="1"/>
          <w:color w:val="464547"/>
        </w:rPr>
        <w:t>: Secondary skill</w:t>
      </w:r>
    </w:p>
    <w:p w:rsidR="00A6392E" w:rsidP="52DFB6E5" w:rsidRDefault="00A6392E" w14:paraId="3FDF21D0" w14:textId="440B8E55">
      <w:pPr>
        <w:widowControl w:val="1"/>
        <w:spacing w:line="240" w:lineRule="auto"/>
        <w:rPr>
          <w:rFonts w:ascii="Trebuchet MS" w:hAnsi="Trebuchet MS"/>
          <w:b w:val="1"/>
          <w:bCs w:val="1"/>
          <w:i w:val="1"/>
          <w:iCs w:val="1"/>
          <w:color w:val="464547"/>
        </w:rPr>
      </w:pPr>
      <w:r w:rsidRPr="52DFB6E5" w:rsidR="00A6392E">
        <w:rPr>
          <w:rFonts w:ascii="Trebuchet MS" w:hAnsi="Trebuchet MS"/>
          <w:b w:val="1"/>
          <w:bCs w:val="1"/>
          <w:i w:val="1"/>
          <w:iCs w:val="1"/>
          <w:color w:val="464547"/>
        </w:rPr>
        <w:t>SECONDARY SKILL:</w:t>
      </w:r>
    </w:p>
    <w:p w:rsidR="00A6392E" w:rsidP="52DFB6E5" w:rsidRDefault="00A6392E" w14:paraId="0A603D6E" w14:textId="7C1E21EC">
      <w:pPr>
        <w:pStyle w:val="ListParagraph"/>
        <w:widowControl w:val="1"/>
        <w:numPr>
          <w:ilvl w:val="0"/>
          <w:numId w:val="43"/>
        </w:numPr>
        <w:spacing w:line="240" w:lineRule="auto"/>
        <w:rPr>
          <w:rFonts w:ascii="Trebuchet MS" w:hAnsi="Trebuchet MS" w:eastAsia="Trebuchet MS" w:cs="Trebuchet MS"/>
          <w:color w:val="464547"/>
        </w:rPr>
      </w:pPr>
      <w:r w:rsidRPr="52DFB6E5" w:rsidR="00A6392E">
        <w:rPr>
          <w:rFonts w:ascii="Trebuchet MS" w:hAnsi="Trebuchet MS"/>
          <w:color w:val="464547"/>
        </w:rPr>
        <w:t>Mentee should demonstrate solution for own Mentor</w:t>
      </w:r>
    </w:p>
    <w:p w:rsidR="00A6392E" w:rsidP="52DFB6E5" w:rsidRDefault="00A6392E" w14:paraId="2B08570B" w14:textId="243EBA37">
      <w:pPr>
        <w:pStyle w:val="ListParagraph"/>
        <w:widowControl w:val="1"/>
        <w:numPr>
          <w:ilvl w:val="0"/>
          <w:numId w:val="43"/>
        </w:numPr>
        <w:spacing w:line="240" w:lineRule="auto"/>
        <w:rPr>
          <w:rFonts w:ascii="Trebuchet MS" w:hAnsi="Trebuchet MS" w:eastAsia="Trebuchet MS" w:cs="Trebuchet MS"/>
          <w:color w:val="464547"/>
        </w:rPr>
      </w:pPr>
      <w:r w:rsidRPr="52DFB6E5" w:rsidR="00A6392E">
        <w:rPr>
          <w:rFonts w:ascii="Trebuchet MS" w:hAnsi="Trebuchet MS"/>
          <w:color w:val="464547"/>
        </w:rPr>
        <w:t>Mentor will evaluate Mentee for Secondary skill</w:t>
      </w:r>
    </w:p>
    <w:p w:rsidR="00A6392E" w:rsidP="52DFB6E5" w:rsidRDefault="00A6392E" w14:paraId="157A9511" w14:textId="7A0F05A2">
      <w:pPr>
        <w:pStyle w:val="ListParagraph"/>
        <w:widowControl w:val="1"/>
        <w:numPr>
          <w:ilvl w:val="0"/>
          <w:numId w:val="43"/>
        </w:numPr>
        <w:spacing w:line="240" w:lineRule="auto"/>
        <w:rPr>
          <w:rFonts w:ascii="Trebuchet MS" w:hAnsi="Trebuchet MS" w:eastAsia="Trebuchet MS" w:cs="Trebuchet MS"/>
          <w:color w:val="464547"/>
        </w:rPr>
      </w:pPr>
      <w:r w:rsidRPr="52DFB6E5" w:rsidR="00A6392E">
        <w:rPr>
          <w:rFonts w:ascii="Trebuchet MS" w:hAnsi="Trebuchet MS"/>
          <w:color w:val="464547"/>
        </w:rPr>
        <w:t xml:space="preserve">Mentor </w:t>
      </w:r>
      <w:r w:rsidRPr="52DFB6E5" w:rsidR="007D4F0B">
        <w:rPr>
          <w:rFonts w:ascii="Trebuchet MS" w:hAnsi="Trebuchet MS"/>
          <w:color w:val="464547"/>
        </w:rPr>
        <w:t xml:space="preserve">should </w:t>
      </w:r>
      <w:r w:rsidRPr="52DFB6E5" w:rsidR="00A6392E">
        <w:rPr>
          <w:rFonts w:ascii="Trebuchet MS" w:hAnsi="Trebuchet MS"/>
          <w:color w:val="464547"/>
        </w:rPr>
        <w:t xml:space="preserve">notify the Curator that mentee </w:t>
      </w:r>
      <w:r w:rsidRPr="52DFB6E5" w:rsidR="007D4F0B">
        <w:rPr>
          <w:rFonts w:ascii="Trebuchet MS" w:hAnsi="Trebuchet MS"/>
          <w:color w:val="464547"/>
        </w:rPr>
        <w:t xml:space="preserve">has </w:t>
      </w:r>
      <w:r w:rsidRPr="52DFB6E5" w:rsidR="00A6392E">
        <w:rPr>
          <w:rFonts w:ascii="Trebuchet MS" w:hAnsi="Trebuchet MS"/>
          <w:color w:val="464547"/>
        </w:rPr>
        <w:t xml:space="preserve">finished the program </w:t>
      </w:r>
      <w:r w:rsidRPr="52DFB6E5" w:rsidR="007D4F0B">
        <w:rPr>
          <w:rFonts w:ascii="Trebuchet MS" w:hAnsi="Trebuchet MS"/>
          <w:color w:val="464547"/>
        </w:rPr>
        <w:t xml:space="preserve">and share the results </w:t>
      </w:r>
    </w:p>
    <w:p w:rsidR="0038634B" w:rsidRDefault="0038634B" w14:paraId="25A607A4" w14:textId="4625247F">
      <w:pPr>
        <w:widowControl/>
        <w:spacing w:line="240" w:lineRule="auto"/>
      </w:pPr>
      <w:r>
        <w:br w:type="page"/>
      </w:r>
    </w:p>
    <w:p w:rsidR="0038634B" w:rsidRDefault="0038634B" w14:paraId="19F5E472" w14:textId="77777777">
      <w:pPr>
        <w:widowControl/>
        <w:spacing w:line="240" w:lineRule="auto"/>
      </w:pPr>
    </w:p>
    <w:p w:rsidR="003F265A" w:rsidP="00852610" w:rsidRDefault="003F265A" w14:paraId="6A4BC53A" w14:textId="77777777">
      <w:pPr>
        <w:widowControl/>
        <w:spacing w:line="240" w:lineRule="auto"/>
      </w:pP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Pr="00DA6CF4" w:rsidR="00452077" w:rsidTr="00673DBC" w14:paraId="302DA9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Pr="00DA6CF4" w:rsidR="00452077" w:rsidP="00505CB6" w:rsidRDefault="00452077" w14:paraId="3E7F2EA8" w14:textId="77777777">
            <w:r w:rsidRPr="00DA6CF4">
              <w:t>REVISION HISTORY</w:t>
            </w:r>
          </w:p>
        </w:tc>
      </w:tr>
      <w:tr w:rsidRPr="00DA6CF4" w:rsidR="00452077" w:rsidTr="00673DBC" w14:paraId="3A18C2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:rsidRPr="002C5F65" w:rsidR="00452077" w:rsidP="00505CB6" w:rsidRDefault="00452077" w14:paraId="62DC4967" w14:textId="77777777">
            <w:r w:rsidRPr="002C5F65">
              <w:t>Ver.</w:t>
            </w:r>
          </w:p>
        </w:tc>
        <w:tc>
          <w:tcPr>
            <w:tcW w:w="1255" w:type="pct"/>
            <w:vMerge w:val="restart"/>
          </w:tcPr>
          <w:p w:rsidRPr="002C5F65" w:rsidR="00452077" w:rsidP="00505CB6" w:rsidRDefault="00452077" w14:paraId="37F8D4A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Description of Change</w:t>
            </w:r>
          </w:p>
        </w:tc>
        <w:tc>
          <w:tcPr>
            <w:tcW w:w="870" w:type="pct"/>
            <w:vMerge w:val="restart"/>
          </w:tcPr>
          <w:p w:rsidRPr="002C5F65" w:rsidR="00452077" w:rsidP="00505CB6" w:rsidRDefault="00452077" w14:paraId="6001E0A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:rsidRPr="002C5F65" w:rsidR="00452077" w:rsidP="00505CB6" w:rsidRDefault="00452077" w14:paraId="4314616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:rsidRPr="002C5F65" w:rsidR="00452077" w:rsidP="00505CB6" w:rsidRDefault="00452077" w14:paraId="7FE9741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Pr="00DA6CF4" w:rsidR="00452077" w:rsidTr="00B05F60" w14:paraId="0C50A8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:rsidRPr="002C5F65" w:rsidR="00452077" w:rsidP="00505CB6" w:rsidRDefault="00452077" w14:paraId="62FB9727" w14:textId="77777777"/>
        </w:tc>
        <w:tc>
          <w:tcPr>
            <w:tcW w:w="1255" w:type="pct"/>
            <w:vMerge/>
          </w:tcPr>
          <w:p w:rsidRPr="002C5F65" w:rsidR="00452077" w:rsidP="00505CB6" w:rsidRDefault="00452077" w14:paraId="68E299D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:rsidRPr="002C5F65" w:rsidR="00452077" w:rsidP="00505CB6" w:rsidRDefault="00452077" w14:paraId="5833E14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:rsidRPr="002C5F65" w:rsidR="00452077" w:rsidP="00505CB6" w:rsidRDefault="00452077" w14:paraId="595678B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:rsidRPr="002C5F65" w:rsidR="00452077" w:rsidP="00505CB6" w:rsidRDefault="00452077" w14:paraId="65631F4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2" w:type="pct"/>
          </w:tcPr>
          <w:p w:rsidRPr="002C5F65" w:rsidR="00452077" w:rsidP="00505CB6" w:rsidRDefault="00452077" w14:paraId="26B5176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Pr="00DA6CF4" w:rsidR="00452077" w:rsidTr="00B05F60" w14:paraId="6A2057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Pr="00DA6CF4" w:rsidR="00452077" w:rsidP="00505CB6" w:rsidRDefault="004D5E09" w14:paraId="0D6AC7DB" w14:textId="3A58CCEA">
            <w:r>
              <w:t>1.0</w:t>
            </w:r>
          </w:p>
        </w:tc>
        <w:tc>
          <w:tcPr>
            <w:tcW w:w="1255" w:type="pct"/>
          </w:tcPr>
          <w:p w:rsidRPr="00DA6CF4" w:rsidR="00452077" w:rsidP="00505CB6" w:rsidRDefault="00FA59D0" w14:paraId="5481DE6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Version</w:t>
            </w:r>
          </w:p>
        </w:tc>
        <w:tc>
          <w:tcPr>
            <w:tcW w:w="870" w:type="pct"/>
          </w:tcPr>
          <w:p w:rsidRPr="00FF15DE" w:rsidR="00452077" w:rsidP="00505CB6" w:rsidRDefault="00B05F60" w14:paraId="153EA2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Zoltan Petranyi</w:t>
            </w:r>
          </w:p>
        </w:tc>
        <w:tc>
          <w:tcPr>
            <w:tcW w:w="870" w:type="pct"/>
          </w:tcPr>
          <w:p w:rsidRPr="003534EA" w:rsidR="00452077" w:rsidP="008052CB" w:rsidRDefault="008052CB" w14:paraId="1EDDF3F3" w14:textId="68609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F4397">
              <w:t>1</w:t>
            </w:r>
            <w:r w:rsidR="00B05F60">
              <w:t>-</w:t>
            </w:r>
            <w:r>
              <w:t>Sep-2019</w:t>
            </w:r>
          </w:p>
        </w:tc>
        <w:tc>
          <w:tcPr>
            <w:tcW w:w="758" w:type="pct"/>
          </w:tcPr>
          <w:p w:rsidRPr="003534EA" w:rsidR="00452077" w:rsidP="00505CB6" w:rsidRDefault="00452077" w14:paraId="43E47A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:rsidRPr="003534EA" w:rsidR="00452077" w:rsidP="00505CB6" w:rsidRDefault="00452077" w14:paraId="2F444BE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DA6CF4" w:rsidR="00C9002A" w:rsidTr="00B05F60" w14:paraId="3F08B39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C9002A" w:rsidP="00505CB6" w:rsidRDefault="00C9002A" w14:paraId="775A395D" w14:textId="290065FE">
            <w:r>
              <w:t>1.1</w:t>
            </w:r>
          </w:p>
        </w:tc>
        <w:tc>
          <w:tcPr>
            <w:tcW w:w="1255" w:type="pct"/>
          </w:tcPr>
          <w:p w:rsidR="00C9002A" w:rsidP="00505CB6" w:rsidRDefault="00C9002A" w14:paraId="5B57A762" w14:textId="2E7BC3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Update</w:t>
            </w:r>
            <w:r w:rsidR="00991362">
              <w:t>:</w:t>
            </w:r>
            <w:r w:rsidR="00FD4194">
              <w:t xml:space="preserve"> </w:t>
            </w:r>
            <w:r w:rsidR="00991362">
              <w:t>references</w:t>
            </w:r>
          </w:p>
        </w:tc>
        <w:tc>
          <w:tcPr>
            <w:tcW w:w="870" w:type="pct"/>
          </w:tcPr>
          <w:p w:rsidRPr="00C9002A" w:rsidR="00C9002A" w:rsidP="00505CB6" w:rsidRDefault="00FD4194" w14:paraId="4CBD4B85" w14:textId="6A0074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4194">
              <w:t>Kornel Kala</w:t>
            </w:r>
          </w:p>
        </w:tc>
        <w:tc>
          <w:tcPr>
            <w:tcW w:w="870" w:type="pct"/>
          </w:tcPr>
          <w:p w:rsidRPr="00C9002A" w:rsidR="00C9002A" w:rsidP="008052CB" w:rsidRDefault="00615A53" w14:paraId="1506FCE5" w14:textId="024C25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GB"/>
              </w:rPr>
              <w:t>14</w:t>
            </w:r>
            <w:r w:rsidR="00991362">
              <w:rPr>
                <w:lang w:val="en-GB"/>
              </w:rPr>
              <w:t xml:space="preserve"> S</w:t>
            </w:r>
            <w:r w:rsidR="0069718B">
              <w:rPr>
                <w:lang w:val="en-GB"/>
              </w:rPr>
              <w:t>ep. 20</w:t>
            </w:r>
          </w:p>
        </w:tc>
        <w:tc>
          <w:tcPr>
            <w:tcW w:w="758" w:type="pct"/>
          </w:tcPr>
          <w:p w:rsidRPr="003534EA" w:rsidR="00C9002A" w:rsidP="00505CB6" w:rsidRDefault="00C9002A" w14:paraId="48208CEC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2" w:type="pct"/>
          </w:tcPr>
          <w:p w:rsidRPr="003534EA" w:rsidR="00C9002A" w:rsidP="00505CB6" w:rsidRDefault="00C9002A" w14:paraId="23CB0843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Pr="00DA6CF4" w:rsidR="006E7DFC" w:rsidTr="00B05F60" w14:paraId="7913E8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6E7DFC" w:rsidP="00505CB6" w:rsidRDefault="006E7DFC" w14:paraId="28CEDB04" w14:textId="51FF31DB">
            <w:r>
              <w:t>1.2</w:t>
            </w:r>
          </w:p>
        </w:tc>
        <w:tc>
          <w:tcPr>
            <w:tcW w:w="1255" w:type="pct"/>
          </w:tcPr>
          <w:p w:rsidR="006E7DFC" w:rsidP="00505CB6" w:rsidRDefault="006E7DFC" w14:paraId="22B4F6C1" w14:textId="3E5A0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  <w:r w:rsidR="0069718B">
              <w:t>:</w:t>
            </w:r>
          </w:p>
        </w:tc>
        <w:tc>
          <w:tcPr>
            <w:tcW w:w="870" w:type="pct"/>
          </w:tcPr>
          <w:p w:rsidRPr="00FD4194" w:rsidR="006E7DFC" w:rsidP="00505CB6" w:rsidRDefault="0069718B" w14:paraId="136B1CD6" w14:textId="48C3D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18B">
              <w:t>Kornel Kala</w:t>
            </w:r>
          </w:p>
        </w:tc>
        <w:tc>
          <w:tcPr>
            <w:tcW w:w="870" w:type="pct"/>
          </w:tcPr>
          <w:p w:rsidR="006E7DFC" w:rsidP="008052CB" w:rsidRDefault="0069718B" w14:paraId="0F3E059A" w14:textId="653E6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 Sep. 20</w:t>
            </w:r>
          </w:p>
        </w:tc>
        <w:tc>
          <w:tcPr>
            <w:tcW w:w="758" w:type="pct"/>
          </w:tcPr>
          <w:p w:rsidRPr="003534EA" w:rsidR="006E7DFC" w:rsidP="00505CB6" w:rsidRDefault="006E7DFC" w14:paraId="59699F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:rsidRPr="003534EA" w:rsidR="006E7DFC" w:rsidP="00505CB6" w:rsidRDefault="006E7DFC" w14:paraId="4425CC1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DA6CF4" w:rsidR="000261DB" w:rsidTr="00B05F60" w14:paraId="6F47980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261DB" w:rsidP="00505CB6" w:rsidRDefault="000261DB" w14:paraId="31466180" w14:textId="6D803355">
            <w:r>
              <w:t>1.3</w:t>
            </w:r>
          </w:p>
        </w:tc>
        <w:tc>
          <w:tcPr>
            <w:tcW w:w="1255" w:type="pct"/>
          </w:tcPr>
          <w:p w:rsidR="000261DB" w:rsidP="00505CB6" w:rsidRDefault="000261DB" w14:paraId="741741F7" w14:textId="3B4B2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Update</w:t>
            </w:r>
            <w:r w:rsidR="00427751">
              <w:t>: URLs, Evaluation</w:t>
            </w:r>
          </w:p>
        </w:tc>
        <w:tc>
          <w:tcPr>
            <w:tcW w:w="870" w:type="pct"/>
          </w:tcPr>
          <w:p w:rsidRPr="0069718B" w:rsidR="000261DB" w:rsidP="00505CB6" w:rsidRDefault="000261DB" w14:paraId="3B4A9219" w14:textId="15FFE6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Norbert Fabian</w:t>
            </w:r>
          </w:p>
        </w:tc>
        <w:tc>
          <w:tcPr>
            <w:tcW w:w="870" w:type="pct"/>
          </w:tcPr>
          <w:p w:rsidR="000261DB" w:rsidP="008052CB" w:rsidRDefault="000261DB" w14:paraId="36D39C2E" w14:textId="6C2CE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 Dec. 2021</w:t>
            </w:r>
          </w:p>
        </w:tc>
        <w:tc>
          <w:tcPr>
            <w:tcW w:w="758" w:type="pct"/>
          </w:tcPr>
          <w:p w:rsidRPr="003534EA" w:rsidR="000261DB" w:rsidP="00505CB6" w:rsidRDefault="000261DB" w14:paraId="6F1B550B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2" w:type="pct"/>
          </w:tcPr>
          <w:p w:rsidRPr="003534EA" w:rsidR="000261DB" w:rsidP="00505CB6" w:rsidRDefault="000261DB" w14:paraId="069A7A04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Pr="00E22282" w:rsidR="00E22282" w:rsidP="00800F93" w:rsidRDefault="00E22282" w14:paraId="75C4C6C7" w14:textId="77777777">
      <w:pPr>
        <w:pStyle w:val="BodyText"/>
      </w:pPr>
    </w:p>
    <w:sectPr w:rsidRPr="00E22282" w:rsidR="00E22282" w:rsidSect="00E93F24">
      <w:footerReference w:type="default" r:id="rId19"/>
      <w:pgSz w:w="11909" w:h="16834" w:orient="portrait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5579" w:rsidRDefault="005F5579" w14:paraId="2EC58933" w14:textId="77777777">
      <w:r>
        <w:separator/>
      </w:r>
    </w:p>
  </w:endnote>
  <w:endnote w:type="continuationSeparator" w:id="0">
    <w:p w:rsidR="005F5579" w:rsidRDefault="005F5579" w14:paraId="41F4450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w:fontKey="{EC2E1B9E-4549-4757-99C6-A8AE197CA3BA}" r:id="rId1"/>
    <w:embedBold w:fontKey="{B77148EB-2A96-45BE-86EC-B6B6B21F0921}" r:id="rId2"/>
    <w:embedItalic w:fontKey="{121730E5-1BB6-4784-9D7A-CCD81D57CF78}" r:id="rId3"/>
    <w:embedBoldItalic w:fontKey="{936756F1-7907-44C1-8751-6225375A5601}" r:id="rId4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w:fontKey="{3B87AA14-F9FB-440A-BB6B-646C0E5EC5D0}" r:id="rId5"/>
    <w:embedBold w:fontKey="{946D8CD7-FB5F-4A5D-A618-30577B3C21DD}" r:id="rId6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w:fontKey="{25D6C196-48AF-4FF7-9E96-A6044F4F2E31}" w:subsetted="1" r:id="rId7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2C5F65" w:rsidR="00EC0B7B" w:rsidP="00AF3313" w:rsidRDefault="00EC0B7B" w14:paraId="5137FE66" w14:textId="519E5B8F">
    <w:pPr>
      <w:framePr w:wrap="around" w:hAnchor="page" w:v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 w:rsidR="003E0580"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EC0B7B" w:rsidTr="00505CB6" w14:paraId="3FD300A6" w14:textId="77777777">
      <w:tc>
        <w:tcPr>
          <w:tcW w:w="8472" w:type="dxa"/>
        </w:tcPr>
        <w:p w:rsidR="00EC0B7B" w:rsidP="00673DBC" w:rsidRDefault="000E2117" w14:paraId="6C276ED0" w14:textId="5DD45F46"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 w:rsidR="009862C3">
            <w:t>CONFIDENTIAL</w:t>
          </w:r>
          <w:r>
            <w:fldChar w:fldCharType="end"/>
          </w:r>
          <w:r w:rsidR="00EC0B7B">
            <w:t xml:space="preserve"> | </w:t>
          </w:r>
          <w:r w:rsidR="00EC0B7B">
            <w:fldChar w:fldCharType="begin"/>
          </w:r>
          <w:r w:rsidR="00EC0B7B">
            <w:instrText xml:space="preserve"> SAVEDATE  \@ "MMMM d, yyyy"  \* MERGEFORMAT </w:instrText>
          </w:r>
          <w:r w:rsidR="00EC0B7B">
            <w:fldChar w:fldCharType="separate"/>
          </w:r>
          <w:r w:rsidR="00E0027B">
            <w:rPr>
              <w:noProof/>
            </w:rPr>
            <w:t>September 16, 2020</w:t>
          </w:r>
          <w:r w:rsidR="00EC0B7B">
            <w:fldChar w:fldCharType="end"/>
          </w:r>
          <w:r w:rsidR="00EC0B7B">
            <w:tab/>
          </w:r>
        </w:p>
      </w:tc>
    </w:tr>
  </w:tbl>
  <w:p w:rsidR="00EC0B7B" w:rsidP="00673DBC" w:rsidRDefault="00EC0B7B" w14:paraId="1CCCA71D" w14:textId="77777777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9E737E4" wp14:editId="4657F181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B6D3146">
            <v:line id="Straight Connector 18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64547" strokeweight="2pt" from="-4.05pt,-1.4pt" to="463.95pt,-1.4pt" w14:anchorId="6E20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EC0B7B" w:rsidTr="00673DBC" w14:paraId="3DEA5A0D" w14:textId="77777777">
      <w:tc>
        <w:tcPr>
          <w:tcW w:w="1526" w:type="dxa"/>
          <w:vAlign w:val="center"/>
        </w:tcPr>
        <w:p w:rsidRPr="007F4104" w:rsidR="00EC0B7B" w:rsidP="007F4104" w:rsidRDefault="00EC0B7B" w14:paraId="48BDF4B2" w14:textId="77777777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Pr="001F1D2E" w:rsidR="00EC0B7B" w:rsidP="007F4104" w:rsidRDefault="00EC0B7B" w14:paraId="3A6132E5" w14:textId="77777777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EC0B7B" w:rsidTr="00673DBC" w14:paraId="68FDEED4" w14:textId="77777777">
      <w:tc>
        <w:tcPr>
          <w:tcW w:w="9139" w:type="dxa"/>
          <w:gridSpan w:val="2"/>
        </w:tcPr>
        <w:p w:rsidR="00EC0B7B" w:rsidP="00FA59D0" w:rsidRDefault="000E2117" w14:paraId="628D7CE9" w14:textId="0811C4A1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 w:rsidR="009862C3">
            <w:t>CONFIDENTIAL</w:t>
          </w:r>
          <w:r>
            <w:fldChar w:fldCharType="end"/>
          </w:r>
          <w:r w:rsidRPr="001F1D2E" w:rsidR="00EC0B7B">
            <w:t xml:space="preserve"> </w:t>
          </w:r>
        </w:p>
      </w:tc>
    </w:tr>
  </w:tbl>
  <w:p w:rsidRPr="005B4AE6" w:rsidR="00EC0B7B" w:rsidP="007F4104" w:rsidRDefault="00EC0B7B" w14:paraId="70C02257" w14:textId="77777777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6D8CD3D" wp14:editId="36465BCD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336AFA1">
            <v:line id="Straight Connector 1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65pt,-24.85pt" to="466.35pt,-24.85pt" w14:anchorId="2ACE35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851FAD" w:rsidR="00EC0B7B" w:rsidP="005B4AE6" w:rsidRDefault="00EC0B7B" w14:paraId="0BF2104C" w14:textId="50399CDD">
    <w:pPr>
      <w:framePr w:wrap="around" w:hAnchor="page" w:v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691056">
      <w:rPr>
        <w:rStyle w:val="PageNumber"/>
        <w:rFonts w:eastAsia="MS Gothic"/>
        <w:noProof/>
        <w:sz w:val="18"/>
        <w:szCs w:val="18"/>
      </w:rPr>
      <w:t>6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EC0B7B" w:rsidTr="005B4AE6" w14:paraId="0C0DB4B2" w14:textId="77777777">
      <w:tc>
        <w:tcPr>
          <w:tcW w:w="8472" w:type="dxa"/>
        </w:tcPr>
        <w:p w:rsidR="00EC0B7B" w:rsidP="006550FC" w:rsidRDefault="000E2117" w14:paraId="6067E01D" w14:textId="1ECD7D6E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 w:rsidR="009862C3">
            <w:t>CONFIDENTIAL</w:t>
          </w:r>
          <w:r>
            <w:fldChar w:fldCharType="end"/>
          </w:r>
          <w:r w:rsidR="00EC0B7B">
            <w:t xml:space="preserve"> </w:t>
          </w:r>
          <w:r w:rsidR="00EC0B7B">
            <w:tab/>
          </w:r>
        </w:p>
      </w:tc>
    </w:tr>
  </w:tbl>
  <w:p w:rsidRPr="00205D53" w:rsidR="00EC0B7B" w:rsidP="007F4104" w:rsidRDefault="00EC0B7B" w14:paraId="04D9C352" w14:textId="77777777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BC35A0F" wp14:editId="1062FEEB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5CED8B5">
            <v:line id="Straight Connector 21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2pt,-.7pt" to="466.8pt,-.7pt" w14:anchorId="0481B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5579" w:rsidRDefault="005F5579" w14:paraId="3F108843" w14:textId="77777777">
      <w:r>
        <w:separator/>
      </w:r>
    </w:p>
  </w:footnote>
  <w:footnote w:type="continuationSeparator" w:id="0">
    <w:p w:rsidR="005F5579" w:rsidRDefault="005F5579" w14:paraId="098DE7A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Pr="00347AA1" w:rsidR="00EC0B7B" w:rsidTr="001F3654" w14:paraId="5677354F" w14:textId="77777777">
      <w:tc>
        <w:tcPr>
          <w:tcW w:w="8121" w:type="dxa"/>
        </w:tcPr>
        <w:p w:rsidR="00EC0B7B" w:rsidP="005215D7" w:rsidRDefault="003E0580" w14:paraId="18A6AC7C" w14:textId="3CDA5CA4">
          <w:pPr>
            <w:pStyle w:val="Header"/>
          </w:pPr>
          <w:r>
            <w:t>TEST AUTOMATION PROGRAM</w:t>
          </w:r>
        </w:p>
      </w:tc>
      <w:tc>
        <w:tcPr>
          <w:tcW w:w="1485" w:type="dxa"/>
        </w:tcPr>
        <w:p w:rsidRPr="006B596A" w:rsidR="00EC0B7B" w:rsidP="005215D7" w:rsidRDefault="00EC0B7B" w14:paraId="4D33C772" w14:textId="77777777">
          <w:pPr>
            <w:pStyle w:val="Header"/>
          </w:pPr>
        </w:p>
      </w:tc>
    </w:tr>
    <w:tr w:rsidRPr="00347AA1" w:rsidR="00EC0B7B" w:rsidTr="004B110A" w14:paraId="61EA797C" w14:textId="77777777">
      <w:trPr>
        <w:trHeight w:val="340"/>
      </w:trPr>
      <w:tc>
        <w:tcPr>
          <w:tcW w:w="8121" w:type="dxa"/>
        </w:tcPr>
        <w:p w:rsidRPr="005215D7" w:rsidR="00EC0B7B" w:rsidP="005215D7" w:rsidRDefault="00640FEF" w14:paraId="3644E9D2" w14:textId="78B440B9">
          <w:pPr>
            <w:pStyle w:val="Header"/>
          </w:pPr>
          <w:r>
            <w:t>FINAL HOMEWORK</w:t>
          </w:r>
        </w:p>
      </w:tc>
      <w:tc>
        <w:tcPr>
          <w:tcW w:w="1485" w:type="dxa"/>
        </w:tcPr>
        <w:p w:rsidRPr="009618CB" w:rsidR="00EC0B7B" w:rsidP="005215D7" w:rsidRDefault="00EC0B7B" w14:paraId="0CCAFA21" w14:textId="77777777">
          <w:pPr>
            <w:pStyle w:val="Header"/>
          </w:pPr>
          <w:r w:rsidRPr="00205D53">
            <w:rPr>
              <w:noProof/>
            </w:rPr>
            <w:drawing>
              <wp:inline distT="0" distB="0" distL="0" distR="0" wp14:anchorId="2B781CBF" wp14:editId="39F38E60">
                <wp:extent cx="457200" cy="161925"/>
                <wp:effectExtent l="0" t="0" r="0" b="9525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5B4AE6" w:rsidR="00EC0B7B" w:rsidP="005215D7" w:rsidRDefault="00EC0B7B" w14:paraId="7B437E68" w14:textId="77777777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FA9BB30" wp14:editId="3D7EF0C3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4A8608F2">
            <v:line id="Straight Connector 4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393737 [814]" strokeweight="2pt" from="-.65pt,1.25pt" to="467.35pt,1.25pt" w14:anchorId="02D7B6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hint="default" w:ascii="Trebuchet MS" w:hAnsi="Trebuchet MS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hint="default" w:ascii="Symbol" w:hAnsi="Symbol" w:cs="Courier New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hint="default" w:ascii="Symbol" w:hAnsi="Symbol" w:cs="Courier New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BD34437"/>
    <w:multiLevelType w:val="hybridMultilevel"/>
    <w:tmpl w:val="4216C94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EE3776"/>
    <w:multiLevelType w:val="hybridMultilevel"/>
    <w:tmpl w:val="D1D69FE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E76AE9"/>
    <w:multiLevelType w:val="hybridMultilevel"/>
    <w:tmpl w:val="79540AE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E20569F"/>
    <w:multiLevelType w:val="hybridMultilevel"/>
    <w:tmpl w:val="CFF8E50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39794E"/>
    <w:multiLevelType w:val="hybridMultilevel"/>
    <w:tmpl w:val="10FABA8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E93D46"/>
    <w:multiLevelType w:val="hybridMultilevel"/>
    <w:tmpl w:val="B010D7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92100F9"/>
    <w:multiLevelType w:val="hybridMultilevel"/>
    <w:tmpl w:val="103E87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A37DE6"/>
    <w:multiLevelType w:val="hybridMultilevel"/>
    <w:tmpl w:val="432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C180B"/>
    <w:multiLevelType w:val="hybridMultilevel"/>
    <w:tmpl w:val="49C68A4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hint="default" w:ascii="Symbol" w:hAnsi="Symbol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BB67E75"/>
    <w:multiLevelType w:val="hybridMultilevel"/>
    <w:tmpl w:val="52224E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1372243"/>
    <w:multiLevelType w:val="hybridMultilevel"/>
    <w:tmpl w:val="32101D50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2475C74"/>
    <w:multiLevelType w:val="hybridMultilevel"/>
    <w:tmpl w:val="2C96D5A8"/>
    <w:lvl w:ilvl="0" w:tplc="B8C877B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39C2D7"/>
      </w:rPr>
    </w:lvl>
    <w:lvl w:ilvl="1" w:tplc="DA50C4B4">
      <w:numFmt w:val="bullet"/>
      <w:lvlText w:val="-"/>
      <w:lvlJc w:val="left"/>
      <w:pPr>
        <w:ind w:left="1440" w:hanging="360"/>
      </w:pPr>
      <w:rPr>
        <w:rFonts w:hint="default" w:ascii="Trebuchet MS" w:hAnsi="Trebuchet MS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EF019C"/>
    <w:multiLevelType w:val="hybridMultilevel"/>
    <w:tmpl w:val="DF08B16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DA50C4B4">
      <w:numFmt w:val="bullet"/>
      <w:lvlText w:val="-"/>
      <w:lvlJc w:val="left"/>
      <w:pPr>
        <w:ind w:left="1440" w:hanging="360"/>
      </w:pPr>
      <w:rPr>
        <w:rFonts w:hint="default" w:ascii="Trebuchet MS" w:hAnsi="Trebuchet MS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B942AD5"/>
    <w:multiLevelType w:val="hybridMultilevel"/>
    <w:tmpl w:val="EE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CD42B59"/>
    <w:multiLevelType w:val="hybridMultilevel"/>
    <w:tmpl w:val="649AEBDE"/>
    <w:styleLink w:val="Dash"/>
    <w:lvl w:ilvl="0" w:tplc="504497F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C2D4E53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D4FAF0C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9EE2D090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A058F08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2AEE3582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159A009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A7BA0CD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EC1C754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4" w15:restartNumberingAfterBreak="0">
    <w:nsid w:val="4EC5323B"/>
    <w:multiLevelType w:val="hybridMultilevel"/>
    <w:tmpl w:val="67F6AFA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53162D70"/>
    <w:multiLevelType w:val="hybridMultilevel"/>
    <w:tmpl w:val="D24C59E2"/>
    <w:lvl w:ilvl="0" w:tplc="A374223C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76CDD8"/>
      </w:rPr>
    </w:lvl>
    <w:lvl w:ilvl="1" w:tplc="DA50C4B4">
      <w:numFmt w:val="bullet"/>
      <w:lvlText w:val="-"/>
      <w:lvlJc w:val="left"/>
      <w:pPr>
        <w:ind w:left="1440" w:hanging="360"/>
      </w:pPr>
      <w:rPr>
        <w:rFonts w:hint="default" w:ascii="Trebuchet MS" w:hAnsi="Trebuchet MS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hint="default" w:ascii="Symbol" w:hAnsi="Symbol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70C330A"/>
    <w:multiLevelType w:val="hybridMultilevel"/>
    <w:tmpl w:val="C5CE20C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7965EB7"/>
    <w:multiLevelType w:val="hybridMultilevel"/>
    <w:tmpl w:val="D22429EA"/>
    <w:lvl w:ilvl="0" w:tplc="D6BCAB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B1E61EC">
      <w:start w:val="4"/>
      <w:numFmt w:val="bullet"/>
      <w:lvlText w:val="•"/>
      <w:lvlJc w:val="left"/>
      <w:pPr>
        <w:ind w:left="1800" w:hanging="720"/>
      </w:pPr>
      <w:rPr>
        <w:rFonts w:hint="default" w:ascii="Trebuchet MS" w:hAnsi="Trebuchet MS" w:eastAsia="Times New Roman" w:cs="Times New Roman"/>
      </w:rPr>
    </w:lvl>
    <w:lvl w:ilvl="2" w:tplc="468262FC">
      <w:start w:val="4"/>
      <w:numFmt w:val="bullet"/>
      <w:lvlText w:val="–"/>
      <w:lvlJc w:val="left"/>
      <w:pPr>
        <w:ind w:left="2700" w:hanging="720"/>
      </w:pPr>
      <w:rPr>
        <w:rFonts w:hint="default" w:ascii="Trebuchet MS" w:hAnsi="Trebuchet MS" w:eastAsia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678E4"/>
    <w:multiLevelType w:val="hybridMultilevel"/>
    <w:tmpl w:val="05249E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A9A0180"/>
    <w:multiLevelType w:val="hybridMultilevel"/>
    <w:tmpl w:val="5E36990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hint="default" w:ascii="Arial Black" w:hAnsi="Arial Black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hint="default" w:ascii="Trebuchet MS" w:hAnsi="Trebuchet MS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50D671B"/>
    <w:multiLevelType w:val="hybridMultilevel"/>
    <w:tmpl w:val="9D9CEA1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019395B"/>
    <w:multiLevelType w:val="hybridMultilevel"/>
    <w:tmpl w:val="4E3853CA"/>
    <w:lvl w:ilvl="0" w:tplc="0409000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6" w15:restartNumberingAfterBreak="0">
    <w:nsid w:val="71AE7441"/>
    <w:multiLevelType w:val="multilevel"/>
    <w:tmpl w:val="DADA9D60"/>
    <w:lvl w:ilvl="0">
      <w:start w:val="1"/>
      <w:numFmt w:val="decimal"/>
      <w:pStyle w:val="Heading1"/>
      <w:lvlText w:val="%1"/>
      <w:lvlJc w:val="left"/>
      <w:pPr>
        <w:ind w:left="510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83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1FA5CAF"/>
    <w:multiLevelType w:val="hybridMultilevel"/>
    <w:tmpl w:val="C4DA83F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3A72D62"/>
    <w:multiLevelType w:val="hybridMultilevel"/>
    <w:tmpl w:val="4E3853CA"/>
    <w:lvl w:ilvl="0" w:tplc="0409000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9" w15:restartNumberingAfterBreak="0">
    <w:nsid w:val="77C230E3"/>
    <w:multiLevelType w:val="hybridMultilevel"/>
    <w:tmpl w:val="1AC436B6"/>
    <w:lvl w:ilvl="0" w:tplc="90D60E1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0" w15:restartNumberingAfterBreak="0">
    <w:nsid w:val="7CFC1310"/>
    <w:multiLevelType w:val="hybridMultilevel"/>
    <w:tmpl w:val="F1A4C14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42" w15:restartNumberingAfterBreak="0">
    <w:nsid w:val="7F1E03B3"/>
    <w:multiLevelType w:val="hybridMultilevel"/>
    <w:tmpl w:val="B0E83C4C"/>
    <w:lvl w:ilvl="0" w:tplc="4694E8D4">
      <w:numFmt w:val="bullet"/>
      <w:lvlText w:val="-"/>
      <w:lvlJc w:val="left"/>
      <w:pPr>
        <w:ind w:left="108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34"/>
  </w:num>
  <w:num w:numId="5">
    <w:abstractNumId w:val="4"/>
  </w:num>
  <w:num w:numId="6">
    <w:abstractNumId w:val="1"/>
  </w:num>
  <w:num w:numId="7">
    <w:abstractNumId w:val="36"/>
  </w:num>
  <w:num w:numId="8">
    <w:abstractNumId w:val="13"/>
  </w:num>
  <w:num w:numId="9">
    <w:abstractNumId w:val="2"/>
  </w:num>
  <w:num w:numId="10">
    <w:abstractNumId w:val="21"/>
  </w:num>
  <w:num w:numId="11">
    <w:abstractNumId w:val="41"/>
  </w:num>
  <w:num w:numId="12">
    <w:abstractNumId w:val="26"/>
  </w:num>
  <w:num w:numId="13">
    <w:abstractNumId w:val="3"/>
  </w:num>
  <w:num w:numId="14">
    <w:abstractNumId w:val="32"/>
  </w:num>
  <w:num w:numId="15">
    <w:abstractNumId w:val="31"/>
  </w:num>
  <w:num w:numId="16">
    <w:abstractNumId w:val="23"/>
  </w:num>
  <w:num w:numId="17">
    <w:abstractNumId w:val="40"/>
  </w:num>
  <w:num w:numId="18">
    <w:abstractNumId w:val="28"/>
  </w:num>
  <w:num w:numId="19">
    <w:abstractNumId w:val="6"/>
  </w:num>
  <w:num w:numId="20">
    <w:abstractNumId w:val="7"/>
  </w:num>
  <w:num w:numId="21">
    <w:abstractNumId w:val="5"/>
  </w:num>
  <w:num w:numId="22">
    <w:abstractNumId w:val="27"/>
  </w:num>
  <w:num w:numId="23">
    <w:abstractNumId w:val="18"/>
  </w:num>
  <w:num w:numId="24">
    <w:abstractNumId w:val="39"/>
  </w:num>
  <w:num w:numId="25">
    <w:abstractNumId w:val="35"/>
  </w:num>
  <w:num w:numId="26">
    <w:abstractNumId w:val="38"/>
  </w:num>
  <w:num w:numId="27">
    <w:abstractNumId w:val="22"/>
  </w:num>
  <w:num w:numId="28">
    <w:abstractNumId w:val="29"/>
  </w:num>
  <w:num w:numId="29">
    <w:abstractNumId w:val="10"/>
  </w:num>
  <w:num w:numId="30">
    <w:abstractNumId w:val="12"/>
  </w:num>
  <w:num w:numId="31">
    <w:abstractNumId w:val="20"/>
  </w:num>
  <w:num w:numId="32">
    <w:abstractNumId w:val="42"/>
  </w:num>
  <w:num w:numId="33">
    <w:abstractNumId w:val="33"/>
  </w:num>
  <w:num w:numId="34">
    <w:abstractNumId w:val="8"/>
  </w:num>
  <w:num w:numId="35">
    <w:abstractNumId w:val="37"/>
  </w:num>
  <w:num w:numId="36">
    <w:abstractNumId w:val="30"/>
  </w:num>
  <w:num w:numId="37">
    <w:abstractNumId w:val="9"/>
  </w:num>
  <w:num w:numId="38">
    <w:abstractNumId w:val="14"/>
  </w:num>
  <w:num w:numId="39">
    <w:abstractNumId w:val="25"/>
  </w:num>
  <w:num w:numId="40">
    <w:abstractNumId w:val="19"/>
  </w:num>
  <w:num w:numId="41">
    <w:abstractNumId w:val="24"/>
  </w:num>
  <w:num w:numId="42">
    <w:abstractNumId w:val="17"/>
  </w:num>
  <w:num w:numId="43">
    <w:abstractNumId w:val="11"/>
  </w:num>
  <w:numIdMacAtCleanup w:val="2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TrueTypeFonts/>
  <w:saveSubsetFonts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 w:val="false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668"/>
    <w:rsid w:val="00003131"/>
    <w:rsid w:val="00004E50"/>
    <w:rsid w:val="000115C6"/>
    <w:rsid w:val="00011C92"/>
    <w:rsid w:val="0002383D"/>
    <w:rsid w:val="00024CCB"/>
    <w:rsid w:val="000261DB"/>
    <w:rsid w:val="00042A5B"/>
    <w:rsid w:val="0004414B"/>
    <w:rsid w:val="00044894"/>
    <w:rsid w:val="00054CF2"/>
    <w:rsid w:val="0005758B"/>
    <w:rsid w:val="00060124"/>
    <w:rsid w:val="0006190A"/>
    <w:rsid w:val="0006354D"/>
    <w:rsid w:val="00065376"/>
    <w:rsid w:val="000728E2"/>
    <w:rsid w:val="00081508"/>
    <w:rsid w:val="00081986"/>
    <w:rsid w:val="00087065"/>
    <w:rsid w:val="000922DA"/>
    <w:rsid w:val="00095A52"/>
    <w:rsid w:val="000A074B"/>
    <w:rsid w:val="000A6040"/>
    <w:rsid w:val="000A7B94"/>
    <w:rsid w:val="000B2A75"/>
    <w:rsid w:val="000B5C51"/>
    <w:rsid w:val="000B71C9"/>
    <w:rsid w:val="000C6962"/>
    <w:rsid w:val="000D0394"/>
    <w:rsid w:val="000D1802"/>
    <w:rsid w:val="000D22DF"/>
    <w:rsid w:val="000D4465"/>
    <w:rsid w:val="000D4695"/>
    <w:rsid w:val="000E2117"/>
    <w:rsid w:val="000E5733"/>
    <w:rsid w:val="000E6370"/>
    <w:rsid w:val="000E676F"/>
    <w:rsid w:val="000E68BD"/>
    <w:rsid w:val="000F15E6"/>
    <w:rsid w:val="000F2774"/>
    <w:rsid w:val="000F7A5F"/>
    <w:rsid w:val="00112145"/>
    <w:rsid w:val="00112DA4"/>
    <w:rsid w:val="00114D08"/>
    <w:rsid w:val="0011503B"/>
    <w:rsid w:val="00116EEC"/>
    <w:rsid w:val="00117109"/>
    <w:rsid w:val="001216A7"/>
    <w:rsid w:val="00121718"/>
    <w:rsid w:val="001223C2"/>
    <w:rsid w:val="00123C0A"/>
    <w:rsid w:val="00124281"/>
    <w:rsid w:val="00126130"/>
    <w:rsid w:val="00130569"/>
    <w:rsid w:val="00131A1C"/>
    <w:rsid w:val="00131E4A"/>
    <w:rsid w:val="00133661"/>
    <w:rsid w:val="001355C3"/>
    <w:rsid w:val="0014123E"/>
    <w:rsid w:val="00151E78"/>
    <w:rsid w:val="00152FE3"/>
    <w:rsid w:val="0015371B"/>
    <w:rsid w:val="00157D70"/>
    <w:rsid w:val="0016141B"/>
    <w:rsid w:val="001619D5"/>
    <w:rsid w:val="00162437"/>
    <w:rsid w:val="0017091E"/>
    <w:rsid w:val="00171785"/>
    <w:rsid w:val="00173FBC"/>
    <w:rsid w:val="001768C2"/>
    <w:rsid w:val="00177150"/>
    <w:rsid w:val="00177717"/>
    <w:rsid w:val="00180760"/>
    <w:rsid w:val="0018158A"/>
    <w:rsid w:val="0018319C"/>
    <w:rsid w:val="0018428E"/>
    <w:rsid w:val="001847CE"/>
    <w:rsid w:val="0019376A"/>
    <w:rsid w:val="0019455F"/>
    <w:rsid w:val="00195497"/>
    <w:rsid w:val="001A1313"/>
    <w:rsid w:val="001A18A9"/>
    <w:rsid w:val="001A5601"/>
    <w:rsid w:val="001A61F9"/>
    <w:rsid w:val="001A7FA5"/>
    <w:rsid w:val="001B6B1E"/>
    <w:rsid w:val="001C5A03"/>
    <w:rsid w:val="001D47B8"/>
    <w:rsid w:val="001E0E0E"/>
    <w:rsid w:val="001E590C"/>
    <w:rsid w:val="001E615D"/>
    <w:rsid w:val="001E7FCA"/>
    <w:rsid w:val="001F02C5"/>
    <w:rsid w:val="001F1D2E"/>
    <w:rsid w:val="001F223A"/>
    <w:rsid w:val="001F3654"/>
    <w:rsid w:val="001F7CDC"/>
    <w:rsid w:val="00203DC9"/>
    <w:rsid w:val="00205D53"/>
    <w:rsid w:val="002154C4"/>
    <w:rsid w:val="00220A2C"/>
    <w:rsid w:val="00221110"/>
    <w:rsid w:val="00222DC3"/>
    <w:rsid w:val="00224582"/>
    <w:rsid w:val="0022657A"/>
    <w:rsid w:val="002270EC"/>
    <w:rsid w:val="00232648"/>
    <w:rsid w:val="002337FB"/>
    <w:rsid w:val="00235712"/>
    <w:rsid w:val="00237EC0"/>
    <w:rsid w:val="00255F39"/>
    <w:rsid w:val="002560C0"/>
    <w:rsid w:val="00260465"/>
    <w:rsid w:val="0026353A"/>
    <w:rsid w:val="002655F9"/>
    <w:rsid w:val="00271BEB"/>
    <w:rsid w:val="0027273F"/>
    <w:rsid w:val="00273F0A"/>
    <w:rsid w:val="00276374"/>
    <w:rsid w:val="002822A1"/>
    <w:rsid w:val="00283F02"/>
    <w:rsid w:val="00285056"/>
    <w:rsid w:val="00285CE1"/>
    <w:rsid w:val="00286611"/>
    <w:rsid w:val="00287FAA"/>
    <w:rsid w:val="002923D7"/>
    <w:rsid w:val="00294FF1"/>
    <w:rsid w:val="00297103"/>
    <w:rsid w:val="002A2AED"/>
    <w:rsid w:val="002A713E"/>
    <w:rsid w:val="002A7951"/>
    <w:rsid w:val="002B2016"/>
    <w:rsid w:val="002B497B"/>
    <w:rsid w:val="002B61B2"/>
    <w:rsid w:val="002B6B62"/>
    <w:rsid w:val="002C04D1"/>
    <w:rsid w:val="002C41AC"/>
    <w:rsid w:val="002C5562"/>
    <w:rsid w:val="002C5F65"/>
    <w:rsid w:val="002D0877"/>
    <w:rsid w:val="002D238E"/>
    <w:rsid w:val="002D6C4F"/>
    <w:rsid w:val="002D706E"/>
    <w:rsid w:val="002E26B8"/>
    <w:rsid w:val="002F1996"/>
    <w:rsid w:val="002F27DD"/>
    <w:rsid w:val="002F3E75"/>
    <w:rsid w:val="002F4397"/>
    <w:rsid w:val="002F5D7B"/>
    <w:rsid w:val="00305C8F"/>
    <w:rsid w:val="00306980"/>
    <w:rsid w:val="003144F5"/>
    <w:rsid w:val="00315998"/>
    <w:rsid w:val="00325F91"/>
    <w:rsid w:val="0033141B"/>
    <w:rsid w:val="00331A15"/>
    <w:rsid w:val="0033495D"/>
    <w:rsid w:val="00341C06"/>
    <w:rsid w:val="003438DB"/>
    <w:rsid w:val="00343E07"/>
    <w:rsid w:val="00346AC7"/>
    <w:rsid w:val="00347AA1"/>
    <w:rsid w:val="0035003F"/>
    <w:rsid w:val="003500CF"/>
    <w:rsid w:val="00350E38"/>
    <w:rsid w:val="003534EA"/>
    <w:rsid w:val="003609E8"/>
    <w:rsid w:val="00364995"/>
    <w:rsid w:val="0037350C"/>
    <w:rsid w:val="003746EE"/>
    <w:rsid w:val="00382BB9"/>
    <w:rsid w:val="00383ABB"/>
    <w:rsid w:val="0038634B"/>
    <w:rsid w:val="0038754C"/>
    <w:rsid w:val="003878D4"/>
    <w:rsid w:val="00390368"/>
    <w:rsid w:val="00394781"/>
    <w:rsid w:val="003A0525"/>
    <w:rsid w:val="003A184A"/>
    <w:rsid w:val="003A753A"/>
    <w:rsid w:val="003A7967"/>
    <w:rsid w:val="003B030F"/>
    <w:rsid w:val="003B0471"/>
    <w:rsid w:val="003C0A3C"/>
    <w:rsid w:val="003C1A7A"/>
    <w:rsid w:val="003C425E"/>
    <w:rsid w:val="003C6331"/>
    <w:rsid w:val="003C73CE"/>
    <w:rsid w:val="003D1F28"/>
    <w:rsid w:val="003D4CB6"/>
    <w:rsid w:val="003D6C92"/>
    <w:rsid w:val="003D6E47"/>
    <w:rsid w:val="003E0580"/>
    <w:rsid w:val="003E1EAD"/>
    <w:rsid w:val="003E41E7"/>
    <w:rsid w:val="003F090F"/>
    <w:rsid w:val="003F265A"/>
    <w:rsid w:val="003F28FF"/>
    <w:rsid w:val="003F6F2E"/>
    <w:rsid w:val="003F7F40"/>
    <w:rsid w:val="00400831"/>
    <w:rsid w:val="0040533B"/>
    <w:rsid w:val="0040760A"/>
    <w:rsid w:val="00407BE9"/>
    <w:rsid w:val="00410964"/>
    <w:rsid w:val="00410D49"/>
    <w:rsid w:val="004145C0"/>
    <w:rsid w:val="00417F9B"/>
    <w:rsid w:val="0042056B"/>
    <w:rsid w:val="00420738"/>
    <w:rsid w:val="00421EFA"/>
    <w:rsid w:val="00427751"/>
    <w:rsid w:val="00432D54"/>
    <w:rsid w:val="00434841"/>
    <w:rsid w:val="00441DB4"/>
    <w:rsid w:val="00452077"/>
    <w:rsid w:val="0045658C"/>
    <w:rsid w:val="00462719"/>
    <w:rsid w:val="004650B0"/>
    <w:rsid w:val="0046796B"/>
    <w:rsid w:val="00467A4F"/>
    <w:rsid w:val="004706BE"/>
    <w:rsid w:val="00470C09"/>
    <w:rsid w:val="00471454"/>
    <w:rsid w:val="0047196A"/>
    <w:rsid w:val="00482B68"/>
    <w:rsid w:val="00484CA7"/>
    <w:rsid w:val="00484D5F"/>
    <w:rsid w:val="00491B95"/>
    <w:rsid w:val="0049201F"/>
    <w:rsid w:val="004A2497"/>
    <w:rsid w:val="004A49EF"/>
    <w:rsid w:val="004A70E5"/>
    <w:rsid w:val="004B110A"/>
    <w:rsid w:val="004B369E"/>
    <w:rsid w:val="004B3D53"/>
    <w:rsid w:val="004B4D2A"/>
    <w:rsid w:val="004B5A44"/>
    <w:rsid w:val="004B745F"/>
    <w:rsid w:val="004C2111"/>
    <w:rsid w:val="004C2F82"/>
    <w:rsid w:val="004C444B"/>
    <w:rsid w:val="004D29BE"/>
    <w:rsid w:val="004D2C15"/>
    <w:rsid w:val="004D5E09"/>
    <w:rsid w:val="004E22A3"/>
    <w:rsid w:val="004E4B0F"/>
    <w:rsid w:val="004E606D"/>
    <w:rsid w:val="004F0FE8"/>
    <w:rsid w:val="004F24F4"/>
    <w:rsid w:val="004F3A73"/>
    <w:rsid w:val="004F3E01"/>
    <w:rsid w:val="004F7184"/>
    <w:rsid w:val="00503156"/>
    <w:rsid w:val="00505CB6"/>
    <w:rsid w:val="005062DD"/>
    <w:rsid w:val="00512DC3"/>
    <w:rsid w:val="005137F1"/>
    <w:rsid w:val="0051625E"/>
    <w:rsid w:val="005215D7"/>
    <w:rsid w:val="0052662C"/>
    <w:rsid w:val="00526E8B"/>
    <w:rsid w:val="00531833"/>
    <w:rsid w:val="00532D0E"/>
    <w:rsid w:val="00540058"/>
    <w:rsid w:val="005400E3"/>
    <w:rsid w:val="005413F6"/>
    <w:rsid w:val="0054521F"/>
    <w:rsid w:val="00545659"/>
    <w:rsid w:val="00552A6E"/>
    <w:rsid w:val="005541A1"/>
    <w:rsid w:val="00554F4B"/>
    <w:rsid w:val="00557725"/>
    <w:rsid w:val="00561002"/>
    <w:rsid w:val="0057025F"/>
    <w:rsid w:val="0057115C"/>
    <w:rsid w:val="005731ED"/>
    <w:rsid w:val="005732B5"/>
    <w:rsid w:val="00576296"/>
    <w:rsid w:val="005774AA"/>
    <w:rsid w:val="00587602"/>
    <w:rsid w:val="00591060"/>
    <w:rsid w:val="00591095"/>
    <w:rsid w:val="00593683"/>
    <w:rsid w:val="00593E6E"/>
    <w:rsid w:val="005943E4"/>
    <w:rsid w:val="005A0AD6"/>
    <w:rsid w:val="005A2132"/>
    <w:rsid w:val="005A2A53"/>
    <w:rsid w:val="005A4A89"/>
    <w:rsid w:val="005A5BDD"/>
    <w:rsid w:val="005A6D38"/>
    <w:rsid w:val="005B155C"/>
    <w:rsid w:val="005B2859"/>
    <w:rsid w:val="005B4AE6"/>
    <w:rsid w:val="005C0966"/>
    <w:rsid w:val="005C16B5"/>
    <w:rsid w:val="005C4F36"/>
    <w:rsid w:val="005C632C"/>
    <w:rsid w:val="005D3713"/>
    <w:rsid w:val="005D4824"/>
    <w:rsid w:val="005E3516"/>
    <w:rsid w:val="005E56AF"/>
    <w:rsid w:val="005F5579"/>
    <w:rsid w:val="005F61EB"/>
    <w:rsid w:val="006037FE"/>
    <w:rsid w:val="00603930"/>
    <w:rsid w:val="006052D8"/>
    <w:rsid w:val="0060773F"/>
    <w:rsid w:val="00607956"/>
    <w:rsid w:val="00610774"/>
    <w:rsid w:val="006159D5"/>
    <w:rsid w:val="00615A53"/>
    <w:rsid w:val="0061634C"/>
    <w:rsid w:val="00617320"/>
    <w:rsid w:val="00617616"/>
    <w:rsid w:val="00617795"/>
    <w:rsid w:val="00620D37"/>
    <w:rsid w:val="00621D80"/>
    <w:rsid w:val="006228C2"/>
    <w:rsid w:val="00624FBE"/>
    <w:rsid w:val="006307B4"/>
    <w:rsid w:val="00631EFD"/>
    <w:rsid w:val="00632CA6"/>
    <w:rsid w:val="0063312C"/>
    <w:rsid w:val="006345B3"/>
    <w:rsid w:val="006348ED"/>
    <w:rsid w:val="00640FEF"/>
    <w:rsid w:val="0065035F"/>
    <w:rsid w:val="00650E88"/>
    <w:rsid w:val="0065130F"/>
    <w:rsid w:val="006550FC"/>
    <w:rsid w:val="0065513D"/>
    <w:rsid w:val="00661663"/>
    <w:rsid w:val="00667097"/>
    <w:rsid w:val="00671EE7"/>
    <w:rsid w:val="00673DBC"/>
    <w:rsid w:val="00675670"/>
    <w:rsid w:val="0068062E"/>
    <w:rsid w:val="00680814"/>
    <w:rsid w:val="006817BA"/>
    <w:rsid w:val="00683A86"/>
    <w:rsid w:val="00691056"/>
    <w:rsid w:val="006948E0"/>
    <w:rsid w:val="0069590B"/>
    <w:rsid w:val="0069718B"/>
    <w:rsid w:val="006A29E2"/>
    <w:rsid w:val="006A6631"/>
    <w:rsid w:val="006A6633"/>
    <w:rsid w:val="006A77BC"/>
    <w:rsid w:val="006B14D0"/>
    <w:rsid w:val="006B596A"/>
    <w:rsid w:val="006B629C"/>
    <w:rsid w:val="006C1242"/>
    <w:rsid w:val="006C32B4"/>
    <w:rsid w:val="006C3F01"/>
    <w:rsid w:val="006C442A"/>
    <w:rsid w:val="006C5085"/>
    <w:rsid w:val="006D0E55"/>
    <w:rsid w:val="006D11A2"/>
    <w:rsid w:val="006D18C3"/>
    <w:rsid w:val="006D1A6F"/>
    <w:rsid w:val="006D4134"/>
    <w:rsid w:val="006D577B"/>
    <w:rsid w:val="006D5D58"/>
    <w:rsid w:val="006D794B"/>
    <w:rsid w:val="006E04FE"/>
    <w:rsid w:val="006E7DFC"/>
    <w:rsid w:val="006F37C1"/>
    <w:rsid w:val="006F4046"/>
    <w:rsid w:val="006F59BD"/>
    <w:rsid w:val="006F612D"/>
    <w:rsid w:val="00700BC9"/>
    <w:rsid w:val="007010F5"/>
    <w:rsid w:val="007074E7"/>
    <w:rsid w:val="00710F6F"/>
    <w:rsid w:val="007124C3"/>
    <w:rsid w:val="00713C48"/>
    <w:rsid w:val="007161C7"/>
    <w:rsid w:val="00720146"/>
    <w:rsid w:val="0072682A"/>
    <w:rsid w:val="00736980"/>
    <w:rsid w:val="0073724C"/>
    <w:rsid w:val="007415E5"/>
    <w:rsid w:val="0074264D"/>
    <w:rsid w:val="007426BB"/>
    <w:rsid w:val="00750BDF"/>
    <w:rsid w:val="00751326"/>
    <w:rsid w:val="0075737B"/>
    <w:rsid w:val="00757755"/>
    <w:rsid w:val="00764136"/>
    <w:rsid w:val="0077510E"/>
    <w:rsid w:val="00777DC9"/>
    <w:rsid w:val="00781D7E"/>
    <w:rsid w:val="0078686A"/>
    <w:rsid w:val="00787909"/>
    <w:rsid w:val="00790075"/>
    <w:rsid w:val="007901C9"/>
    <w:rsid w:val="00795560"/>
    <w:rsid w:val="007A740E"/>
    <w:rsid w:val="007B0DFD"/>
    <w:rsid w:val="007B638F"/>
    <w:rsid w:val="007B6668"/>
    <w:rsid w:val="007C0668"/>
    <w:rsid w:val="007C21EB"/>
    <w:rsid w:val="007C3456"/>
    <w:rsid w:val="007D094C"/>
    <w:rsid w:val="007D2275"/>
    <w:rsid w:val="007D4F0B"/>
    <w:rsid w:val="007E1A19"/>
    <w:rsid w:val="007E2491"/>
    <w:rsid w:val="007E4E01"/>
    <w:rsid w:val="007F026A"/>
    <w:rsid w:val="007F1217"/>
    <w:rsid w:val="007F4104"/>
    <w:rsid w:val="00800F93"/>
    <w:rsid w:val="00803B52"/>
    <w:rsid w:val="008045E5"/>
    <w:rsid w:val="008052CB"/>
    <w:rsid w:val="00806DDB"/>
    <w:rsid w:val="008071D8"/>
    <w:rsid w:val="008121B0"/>
    <w:rsid w:val="00812D0F"/>
    <w:rsid w:val="0081362A"/>
    <w:rsid w:val="0081549F"/>
    <w:rsid w:val="00815D97"/>
    <w:rsid w:val="00820129"/>
    <w:rsid w:val="00821678"/>
    <w:rsid w:val="008237F4"/>
    <w:rsid w:val="0082731D"/>
    <w:rsid w:val="00827D53"/>
    <w:rsid w:val="00827DE8"/>
    <w:rsid w:val="0083144A"/>
    <w:rsid w:val="00832449"/>
    <w:rsid w:val="00832F91"/>
    <w:rsid w:val="00837C5B"/>
    <w:rsid w:val="008412D4"/>
    <w:rsid w:val="008450FB"/>
    <w:rsid w:val="00845FB4"/>
    <w:rsid w:val="00846F0D"/>
    <w:rsid w:val="0084749C"/>
    <w:rsid w:val="00847C1C"/>
    <w:rsid w:val="00851356"/>
    <w:rsid w:val="00851FAD"/>
    <w:rsid w:val="00852610"/>
    <w:rsid w:val="00853715"/>
    <w:rsid w:val="00855B96"/>
    <w:rsid w:val="0086475E"/>
    <w:rsid w:val="00867752"/>
    <w:rsid w:val="00871CF6"/>
    <w:rsid w:val="00884310"/>
    <w:rsid w:val="0089207E"/>
    <w:rsid w:val="00894F6F"/>
    <w:rsid w:val="0089654B"/>
    <w:rsid w:val="008A16D2"/>
    <w:rsid w:val="008A31BA"/>
    <w:rsid w:val="008A4526"/>
    <w:rsid w:val="008A4917"/>
    <w:rsid w:val="008A6F7F"/>
    <w:rsid w:val="008A770B"/>
    <w:rsid w:val="008A7735"/>
    <w:rsid w:val="008A78FD"/>
    <w:rsid w:val="008B3B7F"/>
    <w:rsid w:val="008B7308"/>
    <w:rsid w:val="008B730C"/>
    <w:rsid w:val="008C4D61"/>
    <w:rsid w:val="008D03D6"/>
    <w:rsid w:val="008D4230"/>
    <w:rsid w:val="008D4768"/>
    <w:rsid w:val="008D55E7"/>
    <w:rsid w:val="008D6EBA"/>
    <w:rsid w:val="008E2573"/>
    <w:rsid w:val="008E2DA1"/>
    <w:rsid w:val="008E5E15"/>
    <w:rsid w:val="008F102B"/>
    <w:rsid w:val="008F28FF"/>
    <w:rsid w:val="008F42A0"/>
    <w:rsid w:val="008F46AD"/>
    <w:rsid w:val="008F627C"/>
    <w:rsid w:val="00910843"/>
    <w:rsid w:val="00911EAF"/>
    <w:rsid w:val="00917B60"/>
    <w:rsid w:val="00920D74"/>
    <w:rsid w:val="009212C7"/>
    <w:rsid w:val="00927867"/>
    <w:rsid w:val="00927E30"/>
    <w:rsid w:val="00932D17"/>
    <w:rsid w:val="00936502"/>
    <w:rsid w:val="00937572"/>
    <w:rsid w:val="00937C96"/>
    <w:rsid w:val="0094023A"/>
    <w:rsid w:val="009515D3"/>
    <w:rsid w:val="00953AD1"/>
    <w:rsid w:val="00961543"/>
    <w:rsid w:val="009618CB"/>
    <w:rsid w:val="009649B2"/>
    <w:rsid w:val="00964F64"/>
    <w:rsid w:val="00983B2D"/>
    <w:rsid w:val="009862C3"/>
    <w:rsid w:val="00991362"/>
    <w:rsid w:val="00992F4D"/>
    <w:rsid w:val="009936A8"/>
    <w:rsid w:val="00995D05"/>
    <w:rsid w:val="009A31E0"/>
    <w:rsid w:val="009A72F7"/>
    <w:rsid w:val="009C3628"/>
    <w:rsid w:val="009D1549"/>
    <w:rsid w:val="009E0C21"/>
    <w:rsid w:val="009E280B"/>
    <w:rsid w:val="009E3882"/>
    <w:rsid w:val="009E5280"/>
    <w:rsid w:val="009E638D"/>
    <w:rsid w:val="009F3489"/>
    <w:rsid w:val="009F3857"/>
    <w:rsid w:val="009F4310"/>
    <w:rsid w:val="00A00D10"/>
    <w:rsid w:val="00A0184D"/>
    <w:rsid w:val="00A01879"/>
    <w:rsid w:val="00A01F87"/>
    <w:rsid w:val="00A06E43"/>
    <w:rsid w:val="00A071C0"/>
    <w:rsid w:val="00A07331"/>
    <w:rsid w:val="00A10894"/>
    <w:rsid w:val="00A11EC8"/>
    <w:rsid w:val="00A14334"/>
    <w:rsid w:val="00A17EF6"/>
    <w:rsid w:val="00A272C6"/>
    <w:rsid w:val="00A27B1B"/>
    <w:rsid w:val="00A34D25"/>
    <w:rsid w:val="00A35BB6"/>
    <w:rsid w:val="00A361FD"/>
    <w:rsid w:val="00A37131"/>
    <w:rsid w:val="00A41803"/>
    <w:rsid w:val="00A4372D"/>
    <w:rsid w:val="00A455EE"/>
    <w:rsid w:val="00A45CAF"/>
    <w:rsid w:val="00A529BC"/>
    <w:rsid w:val="00A530F0"/>
    <w:rsid w:val="00A60F5D"/>
    <w:rsid w:val="00A62C33"/>
    <w:rsid w:val="00A6392E"/>
    <w:rsid w:val="00A663E2"/>
    <w:rsid w:val="00A667E6"/>
    <w:rsid w:val="00A67126"/>
    <w:rsid w:val="00A766CE"/>
    <w:rsid w:val="00A821DC"/>
    <w:rsid w:val="00A82F6F"/>
    <w:rsid w:val="00A83C1E"/>
    <w:rsid w:val="00A83F89"/>
    <w:rsid w:val="00A8788F"/>
    <w:rsid w:val="00A901BD"/>
    <w:rsid w:val="00A9495A"/>
    <w:rsid w:val="00AA0718"/>
    <w:rsid w:val="00AA1848"/>
    <w:rsid w:val="00AA6729"/>
    <w:rsid w:val="00AB151C"/>
    <w:rsid w:val="00AB6115"/>
    <w:rsid w:val="00AB7DF8"/>
    <w:rsid w:val="00AC3F1B"/>
    <w:rsid w:val="00AC4EB6"/>
    <w:rsid w:val="00AC5A33"/>
    <w:rsid w:val="00AC5BA3"/>
    <w:rsid w:val="00AC74AB"/>
    <w:rsid w:val="00AD3A99"/>
    <w:rsid w:val="00AD3B7B"/>
    <w:rsid w:val="00AD5D01"/>
    <w:rsid w:val="00AD6005"/>
    <w:rsid w:val="00AE002D"/>
    <w:rsid w:val="00AF3313"/>
    <w:rsid w:val="00AF72D5"/>
    <w:rsid w:val="00AF74FF"/>
    <w:rsid w:val="00B0010A"/>
    <w:rsid w:val="00B05F60"/>
    <w:rsid w:val="00B139F6"/>
    <w:rsid w:val="00B215BA"/>
    <w:rsid w:val="00B23CF5"/>
    <w:rsid w:val="00B2599C"/>
    <w:rsid w:val="00B35E17"/>
    <w:rsid w:val="00B43774"/>
    <w:rsid w:val="00B465A3"/>
    <w:rsid w:val="00B479B2"/>
    <w:rsid w:val="00B47B8D"/>
    <w:rsid w:val="00B52619"/>
    <w:rsid w:val="00B539D4"/>
    <w:rsid w:val="00B61192"/>
    <w:rsid w:val="00B71861"/>
    <w:rsid w:val="00B72955"/>
    <w:rsid w:val="00B76439"/>
    <w:rsid w:val="00B77276"/>
    <w:rsid w:val="00B77B06"/>
    <w:rsid w:val="00B81A83"/>
    <w:rsid w:val="00B838D2"/>
    <w:rsid w:val="00B839E0"/>
    <w:rsid w:val="00B861C6"/>
    <w:rsid w:val="00B86FA4"/>
    <w:rsid w:val="00B91955"/>
    <w:rsid w:val="00B92786"/>
    <w:rsid w:val="00B93337"/>
    <w:rsid w:val="00BA3797"/>
    <w:rsid w:val="00BB0780"/>
    <w:rsid w:val="00BB31E8"/>
    <w:rsid w:val="00BB61A4"/>
    <w:rsid w:val="00BC2D5E"/>
    <w:rsid w:val="00BC4BBC"/>
    <w:rsid w:val="00BC612D"/>
    <w:rsid w:val="00BC6D7F"/>
    <w:rsid w:val="00BD6711"/>
    <w:rsid w:val="00BE4191"/>
    <w:rsid w:val="00BE7F18"/>
    <w:rsid w:val="00BF1D77"/>
    <w:rsid w:val="00C00398"/>
    <w:rsid w:val="00C01666"/>
    <w:rsid w:val="00C03F50"/>
    <w:rsid w:val="00C04907"/>
    <w:rsid w:val="00C05ECE"/>
    <w:rsid w:val="00C06698"/>
    <w:rsid w:val="00C069BC"/>
    <w:rsid w:val="00C1126C"/>
    <w:rsid w:val="00C128AE"/>
    <w:rsid w:val="00C13212"/>
    <w:rsid w:val="00C155EE"/>
    <w:rsid w:val="00C1700A"/>
    <w:rsid w:val="00C21004"/>
    <w:rsid w:val="00C21975"/>
    <w:rsid w:val="00C2294E"/>
    <w:rsid w:val="00C26AF9"/>
    <w:rsid w:val="00C3363B"/>
    <w:rsid w:val="00C33CFC"/>
    <w:rsid w:val="00C36CF3"/>
    <w:rsid w:val="00C4207C"/>
    <w:rsid w:val="00C42875"/>
    <w:rsid w:val="00C44215"/>
    <w:rsid w:val="00C45D84"/>
    <w:rsid w:val="00C50228"/>
    <w:rsid w:val="00C50EDD"/>
    <w:rsid w:val="00C522E2"/>
    <w:rsid w:val="00C53366"/>
    <w:rsid w:val="00C5386D"/>
    <w:rsid w:val="00C618D2"/>
    <w:rsid w:val="00C61C0F"/>
    <w:rsid w:val="00C63011"/>
    <w:rsid w:val="00C66346"/>
    <w:rsid w:val="00C66D01"/>
    <w:rsid w:val="00C70F22"/>
    <w:rsid w:val="00C74029"/>
    <w:rsid w:val="00C86C05"/>
    <w:rsid w:val="00C9002A"/>
    <w:rsid w:val="00C90F18"/>
    <w:rsid w:val="00C922B5"/>
    <w:rsid w:val="00C92564"/>
    <w:rsid w:val="00C92D85"/>
    <w:rsid w:val="00C957EE"/>
    <w:rsid w:val="00C969A7"/>
    <w:rsid w:val="00CA19D6"/>
    <w:rsid w:val="00CA2A71"/>
    <w:rsid w:val="00CA55CE"/>
    <w:rsid w:val="00CA6976"/>
    <w:rsid w:val="00CB16E7"/>
    <w:rsid w:val="00CB7B22"/>
    <w:rsid w:val="00CC2036"/>
    <w:rsid w:val="00CC20E5"/>
    <w:rsid w:val="00CC5EFA"/>
    <w:rsid w:val="00CD4146"/>
    <w:rsid w:val="00CD7FAA"/>
    <w:rsid w:val="00CE15D9"/>
    <w:rsid w:val="00CF0A8A"/>
    <w:rsid w:val="00CF4F9E"/>
    <w:rsid w:val="00D15B1B"/>
    <w:rsid w:val="00D16F80"/>
    <w:rsid w:val="00D17263"/>
    <w:rsid w:val="00D221C3"/>
    <w:rsid w:val="00D2311A"/>
    <w:rsid w:val="00D27C46"/>
    <w:rsid w:val="00D30CB0"/>
    <w:rsid w:val="00D3198A"/>
    <w:rsid w:val="00D32A57"/>
    <w:rsid w:val="00D32BC5"/>
    <w:rsid w:val="00D40FC6"/>
    <w:rsid w:val="00D43305"/>
    <w:rsid w:val="00D454F0"/>
    <w:rsid w:val="00D52155"/>
    <w:rsid w:val="00D52555"/>
    <w:rsid w:val="00D57AD2"/>
    <w:rsid w:val="00D627FC"/>
    <w:rsid w:val="00D63897"/>
    <w:rsid w:val="00D639FE"/>
    <w:rsid w:val="00D64472"/>
    <w:rsid w:val="00D76BDB"/>
    <w:rsid w:val="00D81911"/>
    <w:rsid w:val="00D86536"/>
    <w:rsid w:val="00D9361E"/>
    <w:rsid w:val="00DA6CF4"/>
    <w:rsid w:val="00DB1781"/>
    <w:rsid w:val="00DB1F58"/>
    <w:rsid w:val="00DC5009"/>
    <w:rsid w:val="00DC512A"/>
    <w:rsid w:val="00DC791A"/>
    <w:rsid w:val="00DD0BB4"/>
    <w:rsid w:val="00DD2658"/>
    <w:rsid w:val="00DD4EFE"/>
    <w:rsid w:val="00DE2CE7"/>
    <w:rsid w:val="00DE4541"/>
    <w:rsid w:val="00DE4E52"/>
    <w:rsid w:val="00DE691F"/>
    <w:rsid w:val="00DF1A1F"/>
    <w:rsid w:val="00DF38F2"/>
    <w:rsid w:val="00DF3EFB"/>
    <w:rsid w:val="00DF5E36"/>
    <w:rsid w:val="00E0027B"/>
    <w:rsid w:val="00E11C49"/>
    <w:rsid w:val="00E12BF7"/>
    <w:rsid w:val="00E16817"/>
    <w:rsid w:val="00E22282"/>
    <w:rsid w:val="00E261C2"/>
    <w:rsid w:val="00E35EF1"/>
    <w:rsid w:val="00E37B4C"/>
    <w:rsid w:val="00E37BC3"/>
    <w:rsid w:val="00E42647"/>
    <w:rsid w:val="00E43807"/>
    <w:rsid w:val="00E44576"/>
    <w:rsid w:val="00E507C7"/>
    <w:rsid w:val="00E539F7"/>
    <w:rsid w:val="00E6465A"/>
    <w:rsid w:val="00E70157"/>
    <w:rsid w:val="00E74234"/>
    <w:rsid w:val="00E8459E"/>
    <w:rsid w:val="00E903AC"/>
    <w:rsid w:val="00E93F24"/>
    <w:rsid w:val="00E948DD"/>
    <w:rsid w:val="00E95661"/>
    <w:rsid w:val="00E95BE3"/>
    <w:rsid w:val="00EB1061"/>
    <w:rsid w:val="00EB229C"/>
    <w:rsid w:val="00EB246F"/>
    <w:rsid w:val="00EC0172"/>
    <w:rsid w:val="00EC0B7B"/>
    <w:rsid w:val="00EC462D"/>
    <w:rsid w:val="00EC516A"/>
    <w:rsid w:val="00ED3CD9"/>
    <w:rsid w:val="00EE0AC7"/>
    <w:rsid w:val="00EE1F87"/>
    <w:rsid w:val="00EE59F9"/>
    <w:rsid w:val="00EE5CC2"/>
    <w:rsid w:val="00EE68B7"/>
    <w:rsid w:val="00EE6907"/>
    <w:rsid w:val="00EF12CE"/>
    <w:rsid w:val="00EF4B5C"/>
    <w:rsid w:val="00EF7144"/>
    <w:rsid w:val="00F00698"/>
    <w:rsid w:val="00F00D03"/>
    <w:rsid w:val="00F06C91"/>
    <w:rsid w:val="00F0741A"/>
    <w:rsid w:val="00F103D5"/>
    <w:rsid w:val="00F10D22"/>
    <w:rsid w:val="00F11201"/>
    <w:rsid w:val="00F11E1B"/>
    <w:rsid w:val="00F14CAE"/>
    <w:rsid w:val="00F14F37"/>
    <w:rsid w:val="00F17B3B"/>
    <w:rsid w:val="00F231F5"/>
    <w:rsid w:val="00F26B84"/>
    <w:rsid w:val="00F26FE7"/>
    <w:rsid w:val="00F37233"/>
    <w:rsid w:val="00F40220"/>
    <w:rsid w:val="00F433B5"/>
    <w:rsid w:val="00F43A0B"/>
    <w:rsid w:val="00F5746C"/>
    <w:rsid w:val="00F6260A"/>
    <w:rsid w:val="00F6752E"/>
    <w:rsid w:val="00F81C72"/>
    <w:rsid w:val="00F82F41"/>
    <w:rsid w:val="00F8413B"/>
    <w:rsid w:val="00F8542C"/>
    <w:rsid w:val="00F93C98"/>
    <w:rsid w:val="00F9679B"/>
    <w:rsid w:val="00FA2E41"/>
    <w:rsid w:val="00FA3FC8"/>
    <w:rsid w:val="00FA59D0"/>
    <w:rsid w:val="00FB0191"/>
    <w:rsid w:val="00FB2A4C"/>
    <w:rsid w:val="00FB6AA0"/>
    <w:rsid w:val="00FC2E4A"/>
    <w:rsid w:val="00FC543B"/>
    <w:rsid w:val="00FD0FB6"/>
    <w:rsid w:val="00FD10BF"/>
    <w:rsid w:val="00FD4194"/>
    <w:rsid w:val="00FE114F"/>
    <w:rsid w:val="00FE78D5"/>
    <w:rsid w:val="00FF15DE"/>
    <w:rsid w:val="00FF4609"/>
    <w:rsid w:val="00FF47B7"/>
    <w:rsid w:val="00FF5231"/>
    <w:rsid w:val="022F7D84"/>
    <w:rsid w:val="06796E96"/>
    <w:rsid w:val="0A3837F0"/>
    <w:rsid w:val="138C6ED9"/>
    <w:rsid w:val="23008EF8"/>
    <w:rsid w:val="39C15B09"/>
    <w:rsid w:val="3C952E8C"/>
    <w:rsid w:val="41B34491"/>
    <w:rsid w:val="46A71EA8"/>
    <w:rsid w:val="476027C7"/>
    <w:rsid w:val="47E90315"/>
    <w:rsid w:val="48BBB025"/>
    <w:rsid w:val="4A578086"/>
    <w:rsid w:val="4DAE5779"/>
    <w:rsid w:val="52DFB6E5"/>
    <w:rsid w:val="5C116237"/>
    <w:rsid w:val="731E7BA2"/>
    <w:rsid w:val="7C35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AFE49C"/>
  <w15:docId w15:val="{194372E0-FB35-496C-B2FE-A73B389BD9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uiPriority="3" w:semiHidden="1" w:unhideWhenUsed="1"/>
    <w:lsdException w:name="List 5" w:uiPriority="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semiHidden="1"/>
    <w:lsdException w:name="Salutation" w:uiPriority="3" w:semiHidden="1" w:unhideWhenUsed="1"/>
    <w:lsdException w:name="Date" w:uiPriority="99" w:semiHidden="1" w:unhideWhenUsed="1"/>
    <w:lsdException w:name="Body Text First Indent" w:uiPriority="2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 w:qFormat="1"/>
    <w:lsdException w:name="FollowedHyperlink" w:semiHidden="1" w:unhideWhenUsed="1"/>
    <w:lsdException w:name="Strong" w:uiPriority="3" w:semiHidden="1" w:unhideWhenUsed="1"/>
    <w:lsdException w:name="Emphasis" w:uiPriority="99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410964"/>
    <w:pPr>
      <w:keepNext/>
      <w:numPr>
        <w:numId w:val="7"/>
      </w:numPr>
      <w:spacing w:before="240" w:after="120"/>
      <w:ind w:left="426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F14CAE"/>
    <w:pPr>
      <w:keepNext/>
      <w:keepLines/>
      <w:numPr>
        <w:ilvl w:val="1"/>
        <w:numId w:val="7"/>
      </w:numPr>
      <w:spacing w:before="200" w:after="160"/>
      <w:ind w:left="578" w:hanging="578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8B730C"/>
    <w:pPr>
      <w:numPr>
        <w:ilvl w:val="2"/>
        <w:numId w:val="7"/>
      </w:numPr>
      <w:spacing w:before="160" w:after="3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F11E1B"/>
    <w:pPr>
      <w:numPr>
        <w:ilvl w:val="3"/>
        <w:numId w:val="7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link w:val="BodyTextChar"/>
    <w:qFormat/>
    <w:rsid w:val="00800F93"/>
    <w:pPr>
      <w:keepLines/>
      <w:spacing w:before="240" w:after="120"/>
    </w:pPr>
    <w:rPr>
      <w:rFonts w:ascii="Trebuchet MS" w:hAnsi="Trebuchet MS"/>
      <w:b/>
      <w:color w:val="464547"/>
    </w:rPr>
  </w:style>
  <w:style w:type="paragraph" w:styleId="CompanyName" w:customStyle="1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5215D7"/>
    <w:pPr>
      <w:tabs>
        <w:tab w:val="left" w:pos="0"/>
        <w:tab w:val="right" w:pos="8222"/>
      </w:tabs>
    </w:pPr>
    <w:rPr>
      <w:rFonts w:ascii="Trebuchet MS" w:hAnsi="Trebuchet MS" w:eastAsia="MS Gothic"/>
      <w:b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DD2658"/>
    <w:pPr>
      <w:framePr w:hSpace="180" w:wrap="around" w:hAnchor="margin" w:vAnchor="text" w:x="-567" w:y="182"/>
      <w:pBdr>
        <w:bottom w:val="single" w:color="A5A5A5" w:themeColor="accent3" w:sz="4" w:space="1"/>
      </w:pBdr>
      <w:spacing w:before="240" w:after="300"/>
      <w:outlineLvl w:val="0"/>
    </w:pPr>
    <w:rPr>
      <w:rFonts w:ascii="Arial Black" w:hAnsi="Arial Black" w:eastAsiaTheme="minorEastAsia"/>
      <w:color w:val="464547"/>
      <w:sz w:val="52"/>
      <w:szCs w:val="52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styleId="Captionstyle" w:customStyle="1">
    <w:name w:val="Caption_style"/>
    <w:basedOn w:val="BodyText"/>
    <w:autoRedefine/>
    <w:qFormat/>
    <w:rsid w:val="00DF3EFB"/>
    <w:pPr>
      <w:jc w:val="center"/>
    </w:pPr>
    <w:rPr>
      <w:b w:val="0"/>
      <w:sz w:val="18"/>
    </w:rPr>
  </w:style>
  <w:style w:type="character" w:styleId="BodyTextChar" w:customStyle="1">
    <w:name w:val="Body Text Char"/>
    <w:basedOn w:val="DefaultParagraphFont"/>
    <w:link w:val="BodyText"/>
    <w:rsid w:val="00800F93"/>
    <w:rPr>
      <w:rFonts w:ascii="Trebuchet MS" w:hAnsi="Trebuchet MS"/>
      <w:b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4F24F4"/>
    <w:pPr>
      <w:framePr w:hSpace="180" w:wrap="around" w:hAnchor="margin" w:vAnchor="text" w:y="182"/>
      <w:spacing w:before="120" w:after="120"/>
    </w:pPr>
    <w:rPr>
      <w:rFonts w:ascii="Arial Black" w:hAnsi="Arial Black"/>
      <w:bCs/>
      <w:color w:val="464547"/>
      <w:sz w:val="28"/>
    </w:rPr>
  </w:style>
  <w:style w:type="character" w:styleId="CommentSubjectChar" w:customStyle="1">
    <w:name w:val="Comment Subject Char"/>
    <w:basedOn w:val="DefaultParagraphFont"/>
    <w:link w:val="CommentSubject"/>
    <w:rsid w:val="004F24F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A59D0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styleId="ProjectName" w:customStyle="1">
    <w:name w:val="ProjectName"/>
    <w:basedOn w:val="Normal"/>
    <w:link w:val="ProjectNameChar"/>
    <w:autoRedefine/>
    <w:qFormat/>
    <w:rsid w:val="0084749C"/>
    <w:pPr>
      <w:keepNext/>
      <w:keepLines/>
      <w:framePr w:hSpace="180" w:wrap="around" w:hAnchor="margin" w:vAnchor="text" w:x="-567" w:y="182"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96"/>
      <w:szCs w:val="54"/>
    </w:rPr>
  </w:style>
  <w:style w:type="character" w:styleId="ProjectNameChar" w:customStyle="1">
    <w:name w:val="ProjectName Char"/>
    <w:basedOn w:val="DefaultParagraphFont"/>
    <w:link w:val="ProjectName"/>
    <w:rsid w:val="0084749C"/>
    <w:rPr>
      <w:rFonts w:ascii="Arial Black" w:hAnsi="Arial Black"/>
      <w:color w:val="464547"/>
      <w:kern w:val="28"/>
      <w:sz w:val="96"/>
      <w:szCs w:val="54"/>
    </w:rPr>
  </w:style>
  <w:style w:type="numbering" w:styleId="Multylevelbulletlist" w:customStyle="1">
    <w:name w:val="Multylevel bullet list"/>
    <w:uiPriority w:val="99"/>
    <w:rsid w:val="00806DDB"/>
    <w:pPr>
      <w:numPr>
        <w:numId w:val="5"/>
      </w:numPr>
    </w:pPr>
  </w:style>
  <w:style w:type="character" w:styleId="BalloonTextChar" w:customStyle="1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rsid w:val="00F14CAE"/>
    <w:rPr>
      <w:rFonts w:ascii="Arial Black" w:hAnsi="Arial Black"/>
      <w:caps/>
      <w:color w:val="1A9CB0"/>
      <w:sz w:val="24"/>
    </w:rPr>
  </w:style>
  <w:style w:type="table" w:styleId="TableEPAM" w:customStyle="1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color="767171" w:themeColor="background2" w:themeShade="80" w:sz="4" w:space="0"/>
        <w:left w:val="single" w:color="767171" w:themeColor="background2" w:themeShade="80" w:sz="4" w:space="0"/>
        <w:bottom w:val="single" w:color="767171" w:themeColor="background2" w:themeShade="80" w:sz="4" w:space="0"/>
        <w:right w:val="single" w:color="767171" w:themeColor="background2" w:themeShade="80" w:sz="4" w:space="0"/>
        <w:insideH w:val="single" w:color="767171" w:themeColor="background2" w:themeShade="80" w:sz="4" w:space="0"/>
        <w:insideV w:val="single" w:color="767171" w:themeColor="background2" w:themeShade="80" w:sz="4" w:space="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AppendixLevel1" w:customStyle="1">
    <w:name w:val="Appendix Level 1"/>
    <w:next w:val="BodyText"/>
    <w:autoRedefine/>
    <w:qFormat/>
    <w:rsid w:val="00C26AF9"/>
    <w:pPr>
      <w:keepNext/>
      <w:pageBreakBefore/>
      <w:numPr>
        <w:numId w:val="15"/>
      </w:numPr>
    </w:pPr>
    <w:rPr>
      <w:rFonts w:ascii="Arial Black" w:hAnsi="Arial Black" w:eastAsiaTheme="minorEastAsia" w:cstheme="minorBidi"/>
      <w:caps/>
      <w:color w:val="464547"/>
      <w:sz w:val="28"/>
      <w:szCs w:val="22"/>
    </w:rPr>
  </w:style>
  <w:style w:type="paragraph" w:styleId="AppendixLevel2" w:customStyle="1">
    <w:name w:val="Appendix Level 2"/>
    <w:next w:val="BodyText"/>
    <w:autoRedefine/>
    <w:qFormat/>
    <w:rsid w:val="006D794B"/>
    <w:pPr>
      <w:numPr>
        <w:ilvl w:val="1"/>
        <w:numId w:val="9"/>
      </w:numPr>
      <w:spacing w:before="240" w:after="120"/>
      <w:ind w:left="2268" w:hanging="2268"/>
    </w:pPr>
    <w:rPr>
      <w:rFonts w:ascii="Arial Black" w:hAnsi="Arial Black" w:eastAsiaTheme="minorEastAsia" w:cstheme="minorBidi"/>
      <w:bCs/>
      <w:caps/>
      <w:color w:val="1A9CB0"/>
      <w:sz w:val="24"/>
      <w:szCs w:val="22"/>
    </w:rPr>
  </w:style>
  <w:style w:type="paragraph" w:styleId="Code" w:customStyle="1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hAnsi="Courier New" w:eastAsiaTheme="minorEastAsia" w:cstheme="minorBidi"/>
      <w:color w:val="464547"/>
      <w:szCs w:val="22"/>
    </w:rPr>
  </w:style>
  <w:style w:type="character" w:styleId="CodeChar" w:customStyle="1">
    <w:name w:val="Code Char"/>
    <w:basedOn w:val="DefaultParagraphFont"/>
    <w:link w:val="Code"/>
    <w:rsid w:val="00B77276"/>
    <w:rPr>
      <w:rFonts w:ascii="Courier New" w:hAnsi="Courier New" w:eastAsiaTheme="minorEastAsia" w:cstheme="minorBidi"/>
      <w:color w:val="464547"/>
      <w:szCs w:val="22"/>
      <w:shd w:val="clear" w:color="auto" w:fill="E0E0E0"/>
    </w:rPr>
  </w:style>
  <w:style w:type="table" w:styleId="EPAM" w:customStyle="1">
    <w:name w:val="EPAM"/>
    <w:basedOn w:val="TableGridLight"/>
    <w:uiPriority w:val="99"/>
    <w:rsid w:val="00B77276"/>
    <w:rPr>
      <w:rFonts w:asciiTheme="minorHAnsi" w:hAnsiTheme="minorHAnsi" w:eastAsiaTheme="minorEastAsia" w:cstheme="minorBidi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styleId="EPAMBullets" w:customStyle="1">
    <w:name w:val="EPAM Bullets"/>
    <w:uiPriority w:val="99"/>
    <w:rsid w:val="00B77276"/>
    <w:pPr>
      <w:numPr>
        <w:numId w:val="10"/>
      </w:numPr>
    </w:pPr>
  </w:style>
  <w:style w:type="paragraph" w:styleId="NoteStyle" w:customStyle="1">
    <w:name w:val="Note Style"/>
    <w:next w:val="Normal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hAnsi="Trebuchet MS" w:eastAsiaTheme="minorEastAsia" w:cstheme="minorBidi"/>
      <w:color w:val="464547"/>
      <w:szCs w:val="22"/>
    </w:rPr>
  </w:style>
  <w:style w:type="paragraph" w:styleId="TableBulletList" w:customStyle="1">
    <w:name w:val="Table Bullet List"/>
    <w:basedOn w:val="Normal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hAnsi="Trebuchet MS" w:eastAsiaTheme="minorEastAsia" w:cstheme="minorBidi"/>
      <w:color w:val="464547"/>
      <w:sz w:val="18"/>
      <w:szCs w:val="22"/>
    </w:rPr>
  </w:style>
  <w:style w:type="paragraph" w:styleId="TableNote" w:customStyle="1">
    <w:name w:val="Table Note"/>
    <w:basedOn w:val="NoteStyle"/>
    <w:uiPriority w:val="99"/>
    <w:semiHidden/>
    <w:rsid w:val="00B77276"/>
  </w:style>
  <w:style w:type="paragraph" w:styleId="TableNumberedList" w:customStyle="1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hAnsi="Trebuchet MS" w:eastAsiaTheme="minorEastAsia" w:cstheme="minorBidi"/>
      <w:color w:val="464547"/>
      <w:sz w:val="18"/>
      <w:szCs w:val="22"/>
    </w:rPr>
  </w:style>
  <w:style w:type="paragraph" w:styleId="WarningStyle" w:customStyle="1">
    <w:name w:val="Warning Style"/>
    <w:autoRedefine/>
    <w:qFormat/>
    <w:rsid w:val="00DF5E36"/>
    <w:pPr>
      <w:numPr>
        <w:numId w:val="14"/>
      </w:numPr>
      <w:ind w:left="907" w:hanging="907"/>
    </w:pPr>
    <w:rPr>
      <w:rFonts w:ascii="Trebuchet MS" w:hAnsi="Trebuchet MS" w:eastAsiaTheme="minorEastAsia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" w:customStyle="1">
    <w:name w:val="Body"/>
    <w:rsid w:val="00FA5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Helvetica" w:eastAsia="Arial Unicode MS" w:cs="Arial Unicode MS"/>
      <w:color w:val="000000"/>
      <w:sz w:val="22"/>
      <w:szCs w:val="22"/>
      <w:bdr w:val="nil"/>
    </w:rPr>
  </w:style>
  <w:style w:type="numbering" w:styleId="Dash" w:customStyle="1">
    <w:name w:val="Dash"/>
    <w:rsid w:val="00FA59D0"/>
    <w:pPr>
      <w:numPr>
        <w:numId w:val="16"/>
      </w:numPr>
    </w:pPr>
  </w:style>
  <w:style w:type="paragraph" w:styleId="Caption">
    <w:name w:val="caption"/>
    <w:basedOn w:val="Normal"/>
    <w:next w:val="Normal"/>
    <w:unhideWhenUsed/>
    <w:qFormat/>
    <w:rsid w:val="003F6F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0D4465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350E38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3F265A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7956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EE69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E6907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semiHidden/>
    <w:rsid w:val="00EE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hyperlink" Target="https://www.architectryan.com/2018/03/17/add-to-the-path-on-windows-10/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image" Target="media/image3.PNG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hyperlink" Target="http://automationpractice.com/index.php" TargetMode="Externa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823e23cd485c4850" /><Relationship Type="http://schemas.openxmlformats.org/officeDocument/2006/relationships/hyperlink" Target="http://ecsc00a0ce8d.epam.com:8080/login?from=%2F" TargetMode="External" Id="R3ec964ced1524914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esentation\EPM-SPI_EPAMTechWritingBas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715bf-a878-4b21-9603-aa1ea5460f22}"/>
      </w:docPartPr>
      <w:docPartBody>
        <w:p w14:paraId="1720FFF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DA4E5149FCB2409BA1A332211B8916" ma:contentTypeVersion="13" ma:contentTypeDescription="Create a new document." ma:contentTypeScope="" ma:versionID="c5b5f4a457aa44fc793d2e98ac182600">
  <xsd:schema xmlns:xsd="http://www.w3.org/2001/XMLSchema" xmlns:xs="http://www.w3.org/2001/XMLSchema" xmlns:p="http://schemas.microsoft.com/office/2006/metadata/properties" xmlns:ns1="http://schemas.microsoft.com/sharepoint/v3" xmlns:ns3="4bade51d-709d-4ed4-a57b-29cd9d42a4d0" xmlns:ns4="9d7b71b0-0fc0-49fe-a066-f0b019968b0f" targetNamespace="http://schemas.microsoft.com/office/2006/metadata/properties" ma:root="true" ma:fieldsID="1bddae8c7693a1039e73e74f94aa707e" ns1:_="" ns3:_="" ns4:_="">
    <xsd:import namespace="http://schemas.microsoft.com/sharepoint/v3"/>
    <xsd:import namespace="4bade51d-709d-4ed4-a57b-29cd9d42a4d0"/>
    <xsd:import namespace="9d7b71b0-0fc0-49fe-a066-f0b019968b0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de51d-709d-4ed4-a57b-29cd9d42a4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b71b0-0fc0-49fe-a066-f0b019968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D8D04D-101E-496E-8E15-F577FA8490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CD4FC5-4F82-49EE-9FC6-3AE393D92BE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C467BD2-FAE0-4082-9437-8018D72BEF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8C3747-B6C2-4B5B-BFA7-B84D477B6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ade51d-709d-4ed4-a57b-29cd9d42a4d0"/>
    <ds:schemaRef ds:uri="9d7b71b0-0fc0-49fe-a066-f0b019968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EPM-SPI_EPAMTechWritingBase.dotx</ap:Template>
  <ap:Application>Microsoft Word for the web</ap:Application>
  <ap:DocSecurity>0</ap:DocSecurity>
  <ap:ScaleCrop>false</ap:ScaleCrop>
  <ap:Manager/>
  <ap:Company>Company name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[TAM 2020] Final Homework</dc:title>
  <dc:subject>Subject</dc:subject>
  <dc:creator>Zoltan Petranyi;Kornel_Kala@epam.com</dc:creator>
  <keywords/>
  <dc:description/>
  <lastModifiedBy>Peter Reperger</lastModifiedBy>
  <revision>18</revision>
  <lastPrinted>2020-09-16T08:11:00.0000000Z</lastPrinted>
  <dcterms:created xsi:type="dcterms:W3CDTF">2021-12-10T15:32:00.0000000Z</dcterms:created>
  <dcterms:modified xsi:type="dcterms:W3CDTF">2021-12-11T09:37:35.7199535Z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0x01010097DA4E5149FCB2409BA1A332211B8916</vt:lpwstr>
  </property>
</Properties>
</file>